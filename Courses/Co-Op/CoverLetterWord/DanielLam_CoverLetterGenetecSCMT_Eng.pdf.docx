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F6173C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3751FDF5" w:rsidR="00A248A9" w:rsidRPr="009D5ABE" w:rsidRDefault="00F6173C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Wednesday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3</w:t>
      </w:r>
      <w:r>
        <w:rPr>
          <w:rFonts w:asciiTheme="majorHAnsi" w:hAnsiTheme="majorHAnsi" w:cs="Arial"/>
          <w:sz w:val="22"/>
          <w:szCs w:val="22"/>
          <w:vertAlign w:val="superscript"/>
        </w:rPr>
        <w:t>rd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316365DF" w:rsidR="00662116" w:rsidRPr="00662116" w:rsidRDefault="0011678D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 w:rsidRPr="0011678D">
        <w:rPr>
          <w:rFonts w:asciiTheme="majorHAnsi" w:hAnsiTheme="majorHAnsi" w:cs="Arial"/>
          <w:sz w:val="22"/>
          <w:szCs w:val="22"/>
        </w:rPr>
        <w:t>Romi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</w:t>
      </w:r>
      <w:r w:rsidR="009279B4" w:rsidRPr="009279B4">
        <w:rPr>
          <w:rFonts w:asciiTheme="majorHAnsi" w:hAnsiTheme="majorHAnsi" w:cs="Arial"/>
          <w:sz w:val="22"/>
          <w:szCs w:val="22"/>
        </w:rPr>
        <w:t>Pelletier-</w:t>
      </w:r>
      <w:proofErr w:type="spellStart"/>
      <w:r w:rsidR="009279B4" w:rsidRPr="009279B4">
        <w:rPr>
          <w:rFonts w:asciiTheme="majorHAnsi" w:hAnsiTheme="majorHAnsi" w:cs="Arial"/>
          <w:sz w:val="22"/>
          <w:szCs w:val="22"/>
        </w:rPr>
        <w:t>Bourret</w:t>
      </w:r>
      <w:proofErr w:type="spellEnd"/>
    </w:p>
    <w:p w14:paraId="0C4B0F54" w14:textId="16D90A56" w:rsidR="00662116" w:rsidRPr="00662116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Genetec</w:t>
      </w:r>
    </w:p>
    <w:p w14:paraId="7DC46EDA" w14:textId="77777777" w:rsidR="009279B4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279B4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3C1F0C8E" w:rsidR="00A248A9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="002C6EFA" w:rsidRPr="002C6EFA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6DF69B25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EC6F48" w:rsidRPr="00EC6F48">
        <w:rPr>
          <w:rFonts w:asciiTheme="majorHAnsi" w:hAnsiTheme="majorHAnsi" w:cs="Arial"/>
          <w:b/>
          <w:sz w:val="22"/>
          <w:szCs w:val="22"/>
        </w:rPr>
        <w:t>Software Developer - Software Configuration and Management Tools (SCMT) team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Genetec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42AD5363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F6173C">
        <w:rPr>
          <w:rFonts w:asciiTheme="majorHAnsi" w:hAnsiTheme="majorHAnsi" w:cs="Arial"/>
          <w:sz w:val="22"/>
          <w:szCs w:val="22"/>
        </w:rPr>
        <w:t>s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r w:rsidR="002C6EFA" w:rsidRPr="002C6EFA">
        <w:rPr>
          <w:rFonts w:asciiTheme="majorHAnsi" w:hAnsiTheme="majorHAnsi" w:cs="Arial"/>
          <w:sz w:val="22"/>
          <w:szCs w:val="22"/>
        </w:rPr>
        <w:t>Pelletier-</w:t>
      </w:r>
      <w:proofErr w:type="spellStart"/>
      <w:r w:rsidR="002C6EFA" w:rsidRPr="002C6EFA">
        <w:rPr>
          <w:rFonts w:asciiTheme="majorHAnsi" w:hAnsiTheme="majorHAnsi" w:cs="Arial"/>
          <w:sz w:val="22"/>
          <w:szCs w:val="22"/>
        </w:rPr>
        <w:t>Bourret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3BA7E251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EC6F48" w:rsidRPr="00EC6F48">
        <w:rPr>
          <w:rFonts w:asciiTheme="majorHAnsi" w:hAnsiTheme="majorHAnsi" w:cs="Arial"/>
          <w:sz w:val="22"/>
          <w:szCs w:val="22"/>
        </w:rPr>
        <w:t xml:space="preserve">Software Developer </w:t>
      </w:r>
      <w:r w:rsidR="00EC6F48">
        <w:rPr>
          <w:rFonts w:asciiTheme="majorHAnsi" w:hAnsiTheme="majorHAnsi" w:cs="Arial"/>
          <w:sz w:val="22"/>
          <w:szCs w:val="22"/>
        </w:rPr>
        <w:t>for the</w:t>
      </w:r>
      <w:r w:rsidR="00EC6F48" w:rsidRPr="00EC6F48">
        <w:rPr>
          <w:rFonts w:asciiTheme="majorHAnsi" w:hAnsiTheme="majorHAnsi" w:cs="Arial"/>
          <w:sz w:val="22"/>
          <w:szCs w:val="22"/>
        </w:rPr>
        <w:t xml:space="preserve"> Software Configuration and Management Tools (SCMT) team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2C6EFA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</w:t>
      </w:r>
      <w:r w:rsidR="00681AAC">
        <w:rPr>
          <w:rFonts w:asciiTheme="majorHAnsi" w:hAnsiTheme="majorHAnsi" w:cs="Arial"/>
          <w:sz w:val="22"/>
          <w:szCs w:val="22"/>
        </w:rPr>
        <w:t xml:space="preserve">high-level </w:t>
      </w:r>
      <w:r w:rsidR="0028391C">
        <w:rPr>
          <w:rFonts w:asciiTheme="majorHAnsi" w:hAnsiTheme="majorHAnsi" w:cs="Arial"/>
          <w:sz w:val="22"/>
          <w:szCs w:val="22"/>
        </w:rPr>
        <w:t xml:space="preserve"> and scripting </w:t>
      </w:r>
      <w:r w:rsidR="00681AAC">
        <w:rPr>
          <w:rFonts w:asciiTheme="majorHAnsi" w:hAnsiTheme="majorHAnsi" w:cs="Arial"/>
          <w:sz w:val="22"/>
          <w:szCs w:val="22"/>
        </w:rPr>
        <w:t xml:space="preserve">programming languages (C#, </w:t>
      </w:r>
      <w:r w:rsidR="0028391C">
        <w:rPr>
          <w:rFonts w:asciiTheme="majorHAnsi" w:hAnsiTheme="majorHAnsi" w:cs="Arial"/>
          <w:sz w:val="22"/>
          <w:szCs w:val="22"/>
        </w:rPr>
        <w:t>JavaScript</w:t>
      </w:r>
      <w:r w:rsidR="004A5A9F">
        <w:rPr>
          <w:rFonts w:asciiTheme="majorHAnsi" w:hAnsiTheme="majorHAnsi" w:cs="Arial"/>
          <w:sz w:val="22"/>
          <w:szCs w:val="22"/>
        </w:rPr>
        <w:t>, PowerShell</w:t>
      </w:r>
      <w:r w:rsidR="00681AAC">
        <w:rPr>
          <w:rFonts w:asciiTheme="majorHAnsi" w:hAnsiTheme="majorHAnsi" w:cs="Arial"/>
          <w:sz w:val="22"/>
          <w:szCs w:val="22"/>
        </w:rPr>
        <w:t>)</w:t>
      </w:r>
      <w:r w:rsidR="0028391C">
        <w:rPr>
          <w:rFonts w:asciiTheme="majorHAnsi" w:hAnsiTheme="majorHAnsi" w:cs="Arial"/>
          <w:sz w:val="22"/>
          <w:szCs w:val="22"/>
        </w:rPr>
        <w:t xml:space="preserve">, </w:t>
      </w:r>
      <w:r w:rsidR="004A5A9F">
        <w:rPr>
          <w:rFonts w:asciiTheme="majorHAnsi" w:hAnsiTheme="majorHAnsi" w:cs="Arial"/>
          <w:sz w:val="22"/>
          <w:szCs w:val="22"/>
        </w:rPr>
        <w:t xml:space="preserve"> CI/CD pipelines </w:t>
      </w:r>
      <w:r w:rsidRPr="009D5ABE">
        <w:rPr>
          <w:rFonts w:asciiTheme="majorHAnsi" w:hAnsiTheme="majorHAnsi" w:cs="Arial"/>
          <w:sz w:val="22"/>
          <w:szCs w:val="22"/>
        </w:rPr>
        <w:t xml:space="preserve">and </w:t>
      </w:r>
      <w:r w:rsidR="003E6AF0">
        <w:rPr>
          <w:rFonts w:asciiTheme="majorHAnsi" w:hAnsiTheme="majorHAnsi" w:cs="Arial"/>
          <w:sz w:val="22"/>
          <w:szCs w:val="22"/>
        </w:rPr>
        <w:t xml:space="preserve">build infrastructure (VMs, Docker Containers, </w:t>
      </w:r>
      <w:proofErr w:type="spellStart"/>
      <w:r w:rsidR="003E6AF0">
        <w:rPr>
          <w:rFonts w:asciiTheme="majorHAnsi" w:hAnsiTheme="majorHAnsi" w:cs="Arial"/>
          <w:sz w:val="22"/>
          <w:szCs w:val="22"/>
        </w:rPr>
        <w:t>etc</w:t>
      </w:r>
      <w:proofErr w:type="spellEnd"/>
      <w:r w:rsidR="003E6AF0">
        <w:rPr>
          <w:rFonts w:asciiTheme="majorHAnsi" w:hAnsiTheme="majorHAnsi" w:cs="Arial"/>
          <w:sz w:val="22"/>
          <w:szCs w:val="22"/>
        </w:rPr>
        <w:t xml:space="preserve">) </w:t>
      </w:r>
      <w:r w:rsidRPr="009D5ABE">
        <w:rPr>
          <w:rFonts w:asciiTheme="majorHAnsi" w:hAnsiTheme="majorHAnsi" w:cs="Arial"/>
          <w:sz w:val="22"/>
          <w:szCs w:val="22"/>
        </w:rPr>
        <w:t>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7D47850F" w14:textId="31FAFC09" w:rsidR="00A248A9" w:rsidRPr="009D5ABE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experience in </w:t>
      </w:r>
      <w:r w:rsidR="009326C9">
        <w:rPr>
          <w:rFonts w:asciiTheme="majorHAnsi" w:hAnsiTheme="majorHAnsi" w:cs="Arial"/>
          <w:sz w:val="22"/>
          <w:szCs w:val="22"/>
        </w:rPr>
        <w:t>automated build and release pip</w:t>
      </w:r>
      <w:r w:rsidR="009C36E2">
        <w:rPr>
          <w:rFonts w:asciiTheme="majorHAnsi" w:hAnsiTheme="majorHAnsi" w:cs="Arial"/>
          <w:sz w:val="22"/>
          <w:szCs w:val="22"/>
        </w:rPr>
        <w:t>elines and build infrastructures such as VMs and Docker containers</w:t>
      </w:r>
      <w:r w:rsidRPr="00A97F16">
        <w:rPr>
          <w:rFonts w:asciiTheme="majorHAnsi" w:hAnsiTheme="majorHAnsi" w:cs="Arial"/>
          <w:sz w:val="22"/>
          <w:szCs w:val="22"/>
        </w:rPr>
        <w:t xml:space="preserve">, which is perfect as I have </w:t>
      </w:r>
      <w:r w:rsidR="009C36E2">
        <w:rPr>
          <w:rFonts w:asciiTheme="majorHAnsi" w:hAnsiTheme="majorHAnsi" w:cs="Arial"/>
          <w:sz w:val="22"/>
          <w:szCs w:val="22"/>
        </w:rPr>
        <w:t xml:space="preserve">previous </w:t>
      </w:r>
      <w:r w:rsidRPr="00A97F16">
        <w:rPr>
          <w:rFonts w:asciiTheme="majorHAnsi" w:hAnsiTheme="majorHAnsi" w:cs="Arial"/>
          <w:sz w:val="22"/>
          <w:szCs w:val="22"/>
        </w:rPr>
        <w:t xml:space="preserve">experience </w:t>
      </w:r>
      <w:r w:rsidR="009C36E2">
        <w:rPr>
          <w:rFonts w:asciiTheme="majorHAnsi" w:hAnsiTheme="majorHAnsi" w:cs="Arial"/>
          <w:sz w:val="22"/>
          <w:szCs w:val="22"/>
        </w:rPr>
        <w:t xml:space="preserve">using Docker containers </w:t>
      </w:r>
      <w:r w:rsidR="00603D14">
        <w:rPr>
          <w:rFonts w:asciiTheme="majorHAnsi" w:hAnsiTheme="majorHAnsi" w:cs="Arial"/>
          <w:sz w:val="22"/>
          <w:szCs w:val="22"/>
        </w:rPr>
        <w:t xml:space="preserve">to </w:t>
      </w:r>
      <w:r w:rsidR="00725CBD">
        <w:rPr>
          <w:rFonts w:asciiTheme="majorHAnsi" w:hAnsiTheme="majorHAnsi" w:cs="Arial"/>
          <w:sz w:val="22"/>
          <w:szCs w:val="22"/>
        </w:rPr>
        <w:t>containerize some of my past projects</w:t>
      </w:r>
      <w:r w:rsidRPr="00A97F16">
        <w:rPr>
          <w:rFonts w:asciiTheme="majorHAnsi" w:hAnsiTheme="majorHAnsi" w:cs="Arial"/>
          <w:sz w:val="22"/>
          <w:szCs w:val="22"/>
        </w:rPr>
        <w:t xml:space="preserve">. </w:t>
      </w:r>
      <w:r w:rsidR="00882950">
        <w:rPr>
          <w:rFonts w:asciiTheme="majorHAnsi" w:hAnsiTheme="majorHAnsi" w:cs="Arial"/>
          <w:sz w:val="22"/>
          <w:szCs w:val="22"/>
        </w:rPr>
        <w:t xml:space="preserve">Examples of such </w:t>
      </w:r>
      <w:r w:rsidR="00B71529">
        <w:rPr>
          <w:rFonts w:asciiTheme="majorHAnsi" w:hAnsiTheme="majorHAnsi" w:cs="Arial"/>
          <w:sz w:val="22"/>
          <w:szCs w:val="22"/>
        </w:rPr>
        <w:t xml:space="preserve">features would be writing customized </w:t>
      </w:r>
      <w:proofErr w:type="spellStart"/>
      <w:r w:rsidR="00B71529">
        <w:rPr>
          <w:rFonts w:asciiTheme="majorHAnsi" w:hAnsiTheme="majorHAnsi" w:cs="Arial"/>
          <w:sz w:val="22"/>
          <w:szCs w:val="22"/>
        </w:rPr>
        <w:t>Dockerfiles</w:t>
      </w:r>
      <w:proofErr w:type="spellEnd"/>
      <w:r w:rsidR="00B71529">
        <w:rPr>
          <w:rFonts w:asciiTheme="majorHAnsi" w:hAnsiTheme="majorHAnsi" w:cs="Arial"/>
          <w:sz w:val="22"/>
          <w:szCs w:val="22"/>
        </w:rPr>
        <w:t xml:space="preserve"> or modifying current YAML files. </w:t>
      </w:r>
      <w:r w:rsidRPr="00A97F16">
        <w:rPr>
          <w:rFonts w:asciiTheme="majorHAnsi" w:hAnsiTheme="majorHAnsi" w:cs="Arial"/>
          <w:sz w:val="22"/>
          <w:szCs w:val="22"/>
        </w:rPr>
        <w:t xml:space="preserve">Furthermore, my proficiency with high-level programming languages such as </w:t>
      </w:r>
      <w:r w:rsidR="00F201E4">
        <w:rPr>
          <w:rFonts w:asciiTheme="majorHAnsi" w:hAnsiTheme="majorHAnsi" w:cs="Arial"/>
          <w:sz w:val="22"/>
          <w:szCs w:val="22"/>
        </w:rPr>
        <w:t>C#, Java,</w:t>
      </w:r>
      <w:r w:rsidRPr="00A97F16">
        <w:rPr>
          <w:rFonts w:asciiTheme="majorHAnsi" w:hAnsiTheme="majorHAnsi" w:cs="Arial"/>
          <w:sz w:val="22"/>
          <w:szCs w:val="22"/>
        </w:rPr>
        <w:t xml:space="preserve"> Python and JavaScript will allow me to quickly adapt to your tech stack and to any future technologies that </w:t>
      </w:r>
      <w:r w:rsidR="00F201E4">
        <w:rPr>
          <w:rFonts w:asciiTheme="majorHAnsi" w:hAnsiTheme="majorHAnsi" w:cs="Arial"/>
          <w:sz w:val="22"/>
          <w:szCs w:val="22"/>
        </w:rPr>
        <w:t>Genetec</w:t>
      </w:r>
      <w:r w:rsidRPr="00A97F16">
        <w:rPr>
          <w:rFonts w:asciiTheme="majorHAnsi" w:hAnsiTheme="majorHAnsi" w:cs="Arial"/>
          <w:sz w:val="22"/>
          <w:szCs w:val="22"/>
        </w:rPr>
        <w:t xml:space="preserve"> employs. Although </w:t>
      </w:r>
      <w:r w:rsidR="00B2723C">
        <w:rPr>
          <w:rFonts w:asciiTheme="majorHAnsi" w:hAnsiTheme="majorHAnsi" w:cs="Arial"/>
          <w:sz w:val="22"/>
          <w:szCs w:val="22"/>
        </w:rPr>
        <w:t xml:space="preserve">the </w:t>
      </w:r>
      <w:r w:rsidR="00725CBD">
        <w:rPr>
          <w:rFonts w:asciiTheme="majorHAnsi" w:hAnsiTheme="majorHAnsi" w:cs="Arial"/>
          <w:sz w:val="22"/>
          <w:szCs w:val="22"/>
        </w:rPr>
        <w:t>DevOps</w:t>
      </w:r>
      <w:r w:rsidRPr="00A97F16">
        <w:rPr>
          <w:rFonts w:asciiTheme="majorHAnsi" w:hAnsiTheme="majorHAnsi" w:cs="Arial"/>
          <w:sz w:val="22"/>
          <w:szCs w:val="22"/>
        </w:rPr>
        <w:t xml:space="preserve"> </w:t>
      </w:r>
      <w:r w:rsidR="00F34E90">
        <w:rPr>
          <w:rFonts w:asciiTheme="majorHAnsi" w:hAnsiTheme="majorHAnsi" w:cs="Arial"/>
          <w:sz w:val="22"/>
          <w:szCs w:val="22"/>
        </w:rPr>
        <w:t>ecosystem</w:t>
      </w:r>
      <w:r w:rsidR="00B2723C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 xml:space="preserve">remains new to me, I am dedicated and highly motivated to learning the </w:t>
      </w:r>
      <w:r w:rsidR="00725CBD">
        <w:rPr>
          <w:rFonts w:asciiTheme="majorHAnsi" w:hAnsiTheme="majorHAnsi" w:cs="Arial"/>
          <w:sz w:val="22"/>
          <w:szCs w:val="22"/>
        </w:rPr>
        <w:t xml:space="preserve">necessary frameworks such as </w:t>
      </w:r>
      <w:r w:rsidR="00787995">
        <w:rPr>
          <w:rFonts w:asciiTheme="majorHAnsi" w:hAnsiTheme="majorHAnsi" w:cs="Arial"/>
          <w:sz w:val="22"/>
          <w:szCs w:val="22"/>
        </w:rPr>
        <w:t>Kubernetes</w:t>
      </w:r>
      <w:r w:rsidR="00320014">
        <w:rPr>
          <w:rFonts w:asciiTheme="majorHAnsi" w:hAnsiTheme="majorHAnsi" w:cs="Arial"/>
          <w:sz w:val="22"/>
          <w:szCs w:val="22"/>
        </w:rPr>
        <w:t xml:space="preserve"> or Jenkins Pipelines </w:t>
      </w:r>
      <w:r w:rsidRPr="00A97F16">
        <w:rPr>
          <w:rFonts w:asciiTheme="majorHAnsi" w:hAnsiTheme="majorHAnsi" w:cs="Arial"/>
          <w:sz w:val="22"/>
          <w:szCs w:val="22"/>
        </w:rPr>
        <w:t xml:space="preserve">and my perseverance will help me overcome this challenge so that I can provide as much benefit as possible for your company. </w:t>
      </w:r>
      <w:r w:rsidR="004C5347">
        <w:rPr>
          <w:rFonts w:asciiTheme="majorHAnsi" w:hAnsiTheme="majorHAnsi" w:cs="Arial"/>
          <w:sz w:val="22"/>
          <w:szCs w:val="22"/>
        </w:rPr>
        <w:t xml:space="preserve">I believe that my experience </w:t>
      </w:r>
      <w:r w:rsidR="0005346D">
        <w:rPr>
          <w:rFonts w:asciiTheme="majorHAnsi" w:hAnsiTheme="majorHAnsi" w:cs="Arial"/>
          <w:sz w:val="22"/>
          <w:szCs w:val="22"/>
        </w:rPr>
        <w:t>in C#</w:t>
      </w:r>
      <w:r w:rsidR="00C63C6D">
        <w:rPr>
          <w:rFonts w:asciiTheme="majorHAnsi" w:hAnsiTheme="majorHAnsi" w:cs="Arial"/>
          <w:sz w:val="22"/>
          <w:szCs w:val="22"/>
        </w:rPr>
        <w:t xml:space="preserve">, </w:t>
      </w:r>
      <w:r w:rsidR="00E74206">
        <w:rPr>
          <w:rFonts w:asciiTheme="majorHAnsi" w:hAnsiTheme="majorHAnsi" w:cs="Arial"/>
          <w:sz w:val="22"/>
          <w:szCs w:val="22"/>
        </w:rPr>
        <w:t>VMs</w:t>
      </w:r>
      <w:r w:rsidR="006A13AB">
        <w:rPr>
          <w:rFonts w:asciiTheme="majorHAnsi" w:hAnsiTheme="majorHAnsi" w:cs="Arial"/>
          <w:sz w:val="22"/>
          <w:szCs w:val="22"/>
        </w:rPr>
        <w:t xml:space="preserve">, </w:t>
      </w:r>
      <w:r w:rsidR="00E74206">
        <w:rPr>
          <w:rFonts w:asciiTheme="majorHAnsi" w:hAnsiTheme="majorHAnsi" w:cs="Arial"/>
          <w:sz w:val="22"/>
          <w:szCs w:val="22"/>
        </w:rPr>
        <w:t>Docker containers</w:t>
      </w:r>
      <w:r w:rsidR="006A13AB">
        <w:rPr>
          <w:rFonts w:asciiTheme="majorHAnsi" w:hAnsiTheme="majorHAnsi" w:cs="Arial"/>
          <w:sz w:val="22"/>
          <w:szCs w:val="22"/>
        </w:rPr>
        <w:t xml:space="preserve"> and </w:t>
      </w:r>
      <w:r w:rsidR="00502CA3">
        <w:rPr>
          <w:rFonts w:asciiTheme="majorHAnsi" w:hAnsiTheme="majorHAnsi" w:cs="Arial"/>
          <w:sz w:val="22"/>
          <w:szCs w:val="22"/>
        </w:rPr>
        <w:t xml:space="preserve">software packaging and distribution systems such as </w:t>
      </w:r>
      <w:proofErr w:type="spellStart"/>
      <w:r w:rsidR="00681AAC">
        <w:rPr>
          <w:rFonts w:asciiTheme="majorHAnsi" w:hAnsiTheme="majorHAnsi" w:cs="Arial"/>
          <w:sz w:val="22"/>
          <w:szCs w:val="22"/>
        </w:rPr>
        <w:t>npm</w:t>
      </w:r>
      <w:proofErr w:type="spellEnd"/>
      <w:r w:rsidR="00681AAC">
        <w:rPr>
          <w:rFonts w:asciiTheme="majorHAnsi" w:hAnsiTheme="majorHAnsi" w:cs="Arial"/>
          <w:sz w:val="22"/>
          <w:szCs w:val="22"/>
        </w:rPr>
        <w:t xml:space="preserve"> and Azure Blob Storage</w:t>
      </w:r>
      <w:r w:rsidR="006A13AB">
        <w:rPr>
          <w:rFonts w:asciiTheme="majorHAnsi" w:hAnsiTheme="majorHAnsi" w:cs="Arial"/>
          <w:sz w:val="22"/>
          <w:szCs w:val="22"/>
        </w:rPr>
        <w:t xml:space="preserve"> </w:t>
      </w:r>
      <w:r w:rsidR="00A9113B">
        <w:rPr>
          <w:rFonts w:asciiTheme="majorHAnsi" w:hAnsiTheme="majorHAnsi" w:cs="Arial"/>
          <w:sz w:val="22"/>
          <w:szCs w:val="22"/>
        </w:rPr>
        <w:t xml:space="preserve">will </w:t>
      </w:r>
      <w:r w:rsidR="004A4A96">
        <w:rPr>
          <w:rFonts w:asciiTheme="majorHAnsi" w:hAnsiTheme="majorHAnsi" w:cs="Arial"/>
          <w:sz w:val="22"/>
          <w:szCs w:val="22"/>
        </w:rPr>
        <w:t xml:space="preserve">aid you in achieving your main goal: to </w:t>
      </w:r>
      <w:r w:rsidR="003C6066">
        <w:rPr>
          <w:rFonts w:asciiTheme="majorHAnsi" w:hAnsiTheme="majorHAnsi" w:cs="Arial"/>
          <w:sz w:val="22"/>
          <w:szCs w:val="22"/>
        </w:rPr>
        <w:t>deliver innovation that makes life work better, thus making me the perfect candidate for this role.</w:t>
      </w:r>
      <w:r w:rsidR="0019130B">
        <w:rPr>
          <w:rFonts w:asciiTheme="majorHAnsi" w:hAnsiTheme="majorHAnsi" w:cs="Arial"/>
          <w:sz w:val="22"/>
          <w:szCs w:val="22"/>
        </w:rPr>
        <w:t xml:space="preserve"> 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52FC3208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F87C99">
        <w:rPr>
          <w:rFonts w:asciiTheme="majorHAnsi" w:hAnsiTheme="majorHAnsi" w:cstheme="majorHAnsi"/>
          <w:sz w:val="22"/>
          <w:szCs w:val="22"/>
        </w:rPr>
        <w:t>Genetec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24829ED" w:rsidR="00B97170" w:rsidRPr="00681AAC" w:rsidRDefault="00A248A9" w:rsidP="00681AAC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681AAC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17EB7" w14:textId="77777777" w:rsidR="00CC4BD4" w:rsidRDefault="00CC4BD4" w:rsidP="00EE342F">
      <w:r>
        <w:separator/>
      </w:r>
    </w:p>
  </w:endnote>
  <w:endnote w:type="continuationSeparator" w:id="0">
    <w:p w14:paraId="3B19CF84" w14:textId="77777777" w:rsidR="00CC4BD4" w:rsidRDefault="00CC4BD4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F65A5" w14:textId="77777777" w:rsidR="00CC4BD4" w:rsidRDefault="00CC4BD4" w:rsidP="00EE342F">
      <w:r>
        <w:separator/>
      </w:r>
    </w:p>
  </w:footnote>
  <w:footnote w:type="continuationSeparator" w:id="0">
    <w:p w14:paraId="11D8614E" w14:textId="77777777" w:rsidR="00CC4BD4" w:rsidRDefault="00CC4BD4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72442"/>
    <w:rsid w:val="00081BE1"/>
    <w:rsid w:val="00090A7B"/>
    <w:rsid w:val="000C76E7"/>
    <w:rsid w:val="000D75D0"/>
    <w:rsid w:val="000E6100"/>
    <w:rsid w:val="000F0A03"/>
    <w:rsid w:val="000F6DB8"/>
    <w:rsid w:val="0011678D"/>
    <w:rsid w:val="00124671"/>
    <w:rsid w:val="0014592D"/>
    <w:rsid w:val="00162DFA"/>
    <w:rsid w:val="0018680F"/>
    <w:rsid w:val="0019130B"/>
    <w:rsid w:val="001B5280"/>
    <w:rsid w:val="001B538A"/>
    <w:rsid w:val="001E605B"/>
    <w:rsid w:val="001F39B8"/>
    <w:rsid w:val="001F5AFC"/>
    <w:rsid w:val="001F6111"/>
    <w:rsid w:val="00206705"/>
    <w:rsid w:val="00215BD4"/>
    <w:rsid w:val="00232FE0"/>
    <w:rsid w:val="00254BD7"/>
    <w:rsid w:val="00265F8B"/>
    <w:rsid w:val="00281D6E"/>
    <w:rsid w:val="0028391C"/>
    <w:rsid w:val="00286EE6"/>
    <w:rsid w:val="002C1B3D"/>
    <w:rsid w:val="002C40E7"/>
    <w:rsid w:val="002C4E30"/>
    <w:rsid w:val="002C6EFA"/>
    <w:rsid w:val="002D21A5"/>
    <w:rsid w:val="002D78A7"/>
    <w:rsid w:val="002E2616"/>
    <w:rsid w:val="002E5309"/>
    <w:rsid w:val="00304E85"/>
    <w:rsid w:val="00314D33"/>
    <w:rsid w:val="00317191"/>
    <w:rsid w:val="00320014"/>
    <w:rsid w:val="00327EC8"/>
    <w:rsid w:val="00331C2A"/>
    <w:rsid w:val="003460F5"/>
    <w:rsid w:val="00350FB5"/>
    <w:rsid w:val="00384550"/>
    <w:rsid w:val="003B0184"/>
    <w:rsid w:val="003C129B"/>
    <w:rsid w:val="003C6066"/>
    <w:rsid w:val="003E6AF0"/>
    <w:rsid w:val="0040755F"/>
    <w:rsid w:val="00423BB2"/>
    <w:rsid w:val="004365B0"/>
    <w:rsid w:val="004416D2"/>
    <w:rsid w:val="00481DB5"/>
    <w:rsid w:val="004A4A96"/>
    <w:rsid w:val="004A4D99"/>
    <w:rsid w:val="004A5A9F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2CA3"/>
    <w:rsid w:val="00507167"/>
    <w:rsid w:val="0052346D"/>
    <w:rsid w:val="00535CBE"/>
    <w:rsid w:val="00561C8F"/>
    <w:rsid w:val="00574311"/>
    <w:rsid w:val="005755ED"/>
    <w:rsid w:val="005D196F"/>
    <w:rsid w:val="00603D14"/>
    <w:rsid w:val="006101A0"/>
    <w:rsid w:val="0062455B"/>
    <w:rsid w:val="006369DE"/>
    <w:rsid w:val="00642C04"/>
    <w:rsid w:val="00662116"/>
    <w:rsid w:val="00673F4B"/>
    <w:rsid w:val="00681AAC"/>
    <w:rsid w:val="006941B5"/>
    <w:rsid w:val="006A13AB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25CBD"/>
    <w:rsid w:val="0073604F"/>
    <w:rsid w:val="007441F6"/>
    <w:rsid w:val="007507A0"/>
    <w:rsid w:val="00761A66"/>
    <w:rsid w:val="00761AD8"/>
    <w:rsid w:val="0077296F"/>
    <w:rsid w:val="00787995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2950"/>
    <w:rsid w:val="00884F11"/>
    <w:rsid w:val="00885757"/>
    <w:rsid w:val="008868C2"/>
    <w:rsid w:val="008C2602"/>
    <w:rsid w:val="008C7437"/>
    <w:rsid w:val="008D46C8"/>
    <w:rsid w:val="008E10BF"/>
    <w:rsid w:val="00910A1D"/>
    <w:rsid w:val="00910EFA"/>
    <w:rsid w:val="009279B4"/>
    <w:rsid w:val="009313AE"/>
    <w:rsid w:val="00932212"/>
    <w:rsid w:val="009326C9"/>
    <w:rsid w:val="00942E94"/>
    <w:rsid w:val="00951221"/>
    <w:rsid w:val="00951B55"/>
    <w:rsid w:val="0097240D"/>
    <w:rsid w:val="009817C3"/>
    <w:rsid w:val="00986C9B"/>
    <w:rsid w:val="009A747C"/>
    <w:rsid w:val="009A7611"/>
    <w:rsid w:val="009C36E2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D632D"/>
    <w:rsid w:val="00B2723C"/>
    <w:rsid w:val="00B33E7F"/>
    <w:rsid w:val="00B363D3"/>
    <w:rsid w:val="00B44B8F"/>
    <w:rsid w:val="00B5185C"/>
    <w:rsid w:val="00B70DC0"/>
    <w:rsid w:val="00B71529"/>
    <w:rsid w:val="00B97170"/>
    <w:rsid w:val="00BB541E"/>
    <w:rsid w:val="00BB6AD5"/>
    <w:rsid w:val="00BD4813"/>
    <w:rsid w:val="00BD6E1C"/>
    <w:rsid w:val="00BF7BDD"/>
    <w:rsid w:val="00C32E2C"/>
    <w:rsid w:val="00C569C8"/>
    <w:rsid w:val="00C63C6D"/>
    <w:rsid w:val="00C65732"/>
    <w:rsid w:val="00CB36AC"/>
    <w:rsid w:val="00CC006D"/>
    <w:rsid w:val="00CC3A05"/>
    <w:rsid w:val="00CC4BD4"/>
    <w:rsid w:val="00CE2673"/>
    <w:rsid w:val="00CE7A65"/>
    <w:rsid w:val="00CF24D0"/>
    <w:rsid w:val="00CF25DC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45F5A"/>
    <w:rsid w:val="00E532D9"/>
    <w:rsid w:val="00E6714F"/>
    <w:rsid w:val="00E70BCA"/>
    <w:rsid w:val="00E74206"/>
    <w:rsid w:val="00EA05BD"/>
    <w:rsid w:val="00EA7D24"/>
    <w:rsid w:val="00EC6F48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6173C"/>
    <w:rsid w:val="00F779AF"/>
    <w:rsid w:val="00F87C99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</cp:revision>
  <cp:lastPrinted>2014-10-07T12:46:00Z</cp:lastPrinted>
  <dcterms:created xsi:type="dcterms:W3CDTF">2023-05-02T21:51:00Z</dcterms:created>
  <dcterms:modified xsi:type="dcterms:W3CDTF">2023-05-03T19:28:00Z</dcterms:modified>
</cp:coreProperties>
</file>