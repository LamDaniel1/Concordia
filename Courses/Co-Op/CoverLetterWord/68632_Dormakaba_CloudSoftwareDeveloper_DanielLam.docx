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A8469" w14:textId="77777777" w:rsidR="004517AF" w:rsidRPr="0018680F" w:rsidRDefault="004517AF" w:rsidP="004517AF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64966F4F" w14:textId="77777777" w:rsidR="004517AF" w:rsidRPr="009D5ABE" w:rsidRDefault="004517AF" w:rsidP="004517AF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7A390841" w14:textId="77777777" w:rsidR="004517AF" w:rsidRPr="009D5ABE" w:rsidRDefault="004517AF" w:rsidP="004517AF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78FEAEA7" w14:textId="77777777" w:rsidR="004517AF" w:rsidRPr="009D5ABE" w:rsidRDefault="004517AF" w:rsidP="004517AF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5D7F4569" w14:textId="77777777" w:rsidR="004517AF" w:rsidRPr="006D6CE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Thursday, January 25</w:t>
      </w:r>
      <w:r>
        <w:rPr>
          <w:rFonts w:asciiTheme="majorHAnsi" w:hAnsiTheme="majorHAnsi" w:cs="Arial"/>
          <w:sz w:val="22"/>
          <w:szCs w:val="22"/>
          <w:vertAlign w:val="superscript"/>
        </w:rPr>
        <w:t>th</w:t>
      </w:r>
      <w:r>
        <w:rPr>
          <w:rFonts w:asciiTheme="majorHAnsi" w:hAnsiTheme="majorHAnsi" w:cs="Arial"/>
          <w:sz w:val="22"/>
          <w:szCs w:val="22"/>
        </w:rPr>
        <w:t>, 2023</w:t>
      </w:r>
    </w:p>
    <w:p w14:paraId="7696BA03" w14:textId="77777777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F6B0260" w14:textId="77777777" w:rsidR="004517AF" w:rsidRPr="00662116" w:rsidRDefault="004517AF" w:rsidP="0087184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79425D">
        <w:rPr>
          <w:rFonts w:asciiTheme="majorHAnsi" w:hAnsiTheme="majorHAnsi" w:cs="Arial"/>
          <w:sz w:val="22"/>
          <w:szCs w:val="22"/>
        </w:rPr>
        <w:t>Anastasia Guerriero</w:t>
      </w:r>
    </w:p>
    <w:p w14:paraId="1746C4F7" w14:textId="77777777" w:rsidR="004517AF" w:rsidRPr="00662116" w:rsidRDefault="004517AF" w:rsidP="0087184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proofErr w:type="spellStart"/>
      <w:r w:rsidRPr="0079425D">
        <w:rPr>
          <w:rFonts w:asciiTheme="majorHAnsi" w:hAnsiTheme="majorHAnsi" w:cs="Arial"/>
          <w:sz w:val="22"/>
          <w:szCs w:val="22"/>
        </w:rPr>
        <w:t>Dormakaba</w:t>
      </w:r>
      <w:proofErr w:type="spellEnd"/>
      <w:r w:rsidRPr="0079425D">
        <w:rPr>
          <w:rFonts w:asciiTheme="majorHAnsi" w:hAnsiTheme="majorHAnsi" w:cs="Arial"/>
          <w:sz w:val="22"/>
          <w:szCs w:val="22"/>
        </w:rPr>
        <w:t xml:space="preserve"> Canada</w:t>
      </w:r>
    </w:p>
    <w:p w14:paraId="10FEF207" w14:textId="77777777" w:rsidR="004517AF" w:rsidRDefault="004517AF" w:rsidP="0087184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79425D">
        <w:rPr>
          <w:rFonts w:asciiTheme="majorHAnsi" w:hAnsiTheme="majorHAnsi" w:cs="Arial"/>
          <w:sz w:val="22"/>
          <w:szCs w:val="22"/>
        </w:rPr>
        <w:t xml:space="preserve">7301 </w:t>
      </w:r>
      <w:proofErr w:type="spellStart"/>
      <w:r w:rsidRPr="0079425D">
        <w:rPr>
          <w:rFonts w:asciiTheme="majorHAnsi" w:hAnsiTheme="majorHAnsi" w:cs="Arial"/>
          <w:sz w:val="22"/>
          <w:szCs w:val="22"/>
        </w:rPr>
        <w:t>Decarie</w:t>
      </w:r>
      <w:proofErr w:type="spellEnd"/>
      <w:r w:rsidRPr="0079425D">
        <w:rPr>
          <w:rFonts w:asciiTheme="majorHAnsi" w:hAnsiTheme="majorHAnsi" w:cs="Arial"/>
          <w:sz w:val="22"/>
          <w:szCs w:val="22"/>
        </w:rPr>
        <w:t xml:space="preserve"> Blvd</w:t>
      </w:r>
    </w:p>
    <w:p w14:paraId="1F97B629" w14:textId="77777777" w:rsidR="004517AF" w:rsidRDefault="004517AF" w:rsidP="0087184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Montreal</w:t>
      </w:r>
      <w:r w:rsidRPr="00662116">
        <w:rPr>
          <w:rFonts w:asciiTheme="majorHAnsi" w:hAnsiTheme="majorHAnsi" w:cs="Arial"/>
          <w:sz w:val="22"/>
          <w:szCs w:val="22"/>
        </w:rPr>
        <w:t xml:space="preserve">, </w:t>
      </w:r>
      <w:r w:rsidRPr="00756F16">
        <w:rPr>
          <w:rFonts w:asciiTheme="majorHAnsi" w:hAnsiTheme="majorHAnsi" w:cs="Arial"/>
          <w:sz w:val="22"/>
          <w:szCs w:val="22"/>
        </w:rPr>
        <w:t>Québec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Pr="00D73FE5">
        <w:rPr>
          <w:rFonts w:asciiTheme="majorHAnsi" w:hAnsiTheme="majorHAnsi" w:cs="Arial"/>
          <w:sz w:val="22"/>
          <w:szCs w:val="22"/>
        </w:rPr>
        <w:t>H4P 2G7</w:t>
      </w:r>
    </w:p>
    <w:p w14:paraId="1A33FE8A" w14:textId="77777777" w:rsidR="004517AF" w:rsidRPr="009D5ABE" w:rsidRDefault="004517AF" w:rsidP="004517A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57B8BE16" w14:textId="77777777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>Subject</w:t>
      </w:r>
      <w:r>
        <w:rPr>
          <w:rFonts w:asciiTheme="majorHAnsi" w:hAnsiTheme="majorHAnsi" w:cs="Arial"/>
          <w:b/>
          <w:sz w:val="22"/>
          <w:szCs w:val="22"/>
        </w:rPr>
        <w:t xml:space="preserve">: Cloud Software Developer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>
        <w:rPr>
          <w:rFonts w:asciiTheme="majorHAnsi" w:hAnsiTheme="majorHAnsi" w:cs="Arial"/>
          <w:b/>
          <w:sz w:val="22"/>
          <w:szCs w:val="22"/>
        </w:rPr>
        <w:t xml:space="preserve"> </w:t>
      </w:r>
      <w:proofErr w:type="spellStart"/>
      <w:r>
        <w:rPr>
          <w:rFonts w:asciiTheme="majorHAnsi" w:hAnsiTheme="majorHAnsi" w:cs="Arial"/>
          <w:b/>
          <w:sz w:val="22"/>
          <w:szCs w:val="22"/>
        </w:rPr>
        <w:t>Dormakaba</w:t>
      </w:r>
      <w:proofErr w:type="spellEnd"/>
      <w:r>
        <w:rPr>
          <w:rFonts w:asciiTheme="majorHAnsi" w:hAnsiTheme="majorHAnsi" w:cs="Arial"/>
          <w:b/>
          <w:sz w:val="22"/>
          <w:szCs w:val="22"/>
        </w:rPr>
        <w:t xml:space="preserve"> Canada</w:t>
      </w:r>
    </w:p>
    <w:p w14:paraId="6561368B" w14:textId="77777777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D76698E" w14:textId="77777777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22BC5E7B" w14:textId="5E75D2D1" w:rsidR="004517AF" w:rsidRPr="009D5ABE" w:rsidRDefault="004517AF" w:rsidP="004517A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Dear</w:t>
      </w:r>
      <w:r>
        <w:rPr>
          <w:rFonts w:asciiTheme="majorHAnsi" w:hAnsiTheme="majorHAnsi" w:cs="Arial"/>
          <w:sz w:val="22"/>
          <w:szCs w:val="22"/>
        </w:rPr>
        <w:t xml:space="preserve"> Mrs. </w:t>
      </w:r>
      <w:r w:rsidR="00405C08">
        <w:rPr>
          <w:rFonts w:asciiTheme="majorHAnsi" w:hAnsiTheme="majorHAnsi" w:cs="Arial"/>
          <w:sz w:val="22"/>
          <w:szCs w:val="22"/>
        </w:rPr>
        <w:t>Guerriero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2F814BC2" w14:textId="77777777" w:rsidR="004517AF" w:rsidRPr="009D5ABE" w:rsidRDefault="004517AF" w:rsidP="004517A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0E44185D" w14:textId="77777777" w:rsidR="004517AF" w:rsidRPr="009D5ABE" w:rsidRDefault="004517AF" w:rsidP="004517AF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filling your open position as </w:t>
      </w:r>
      <w:r>
        <w:rPr>
          <w:rFonts w:asciiTheme="majorHAnsi" w:hAnsiTheme="majorHAnsi" w:cs="Arial"/>
          <w:sz w:val="22"/>
          <w:szCs w:val="22"/>
        </w:rPr>
        <w:t>a Cloud Software Developer</w:t>
      </w:r>
      <w:r w:rsidRPr="00CB1BCE">
        <w:rPr>
          <w:rFonts w:asciiTheme="majorHAnsi" w:hAnsiTheme="majorHAnsi" w:cs="Arial"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proofErr w:type="spellStart"/>
      <w:r>
        <w:rPr>
          <w:rFonts w:asciiTheme="majorHAnsi" w:hAnsiTheme="majorHAnsi" w:cs="Arial"/>
          <w:sz w:val="22"/>
          <w:szCs w:val="22"/>
        </w:rPr>
        <w:t>Dormakaba</w:t>
      </w:r>
      <w:proofErr w:type="spellEnd"/>
      <w:r>
        <w:rPr>
          <w:rFonts w:asciiTheme="majorHAnsi" w:hAnsiTheme="majorHAnsi" w:cs="Arial"/>
          <w:sz w:val="22"/>
          <w:szCs w:val="22"/>
        </w:rPr>
        <w:t xml:space="preserve"> Canada</w:t>
      </w:r>
      <w:r w:rsidRPr="009D5ABE">
        <w:rPr>
          <w:rFonts w:asciiTheme="majorHAnsi" w:hAnsiTheme="majorHAnsi" w:cs="Arial"/>
          <w:sz w:val="22"/>
          <w:szCs w:val="22"/>
        </w:rPr>
        <w:t xml:space="preserve"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 </w:t>
      </w:r>
      <w:r>
        <w:rPr>
          <w:rFonts w:asciiTheme="majorHAnsi" w:hAnsiTheme="majorHAnsi" w:cs="Arial"/>
          <w:sz w:val="22"/>
          <w:szCs w:val="22"/>
        </w:rPr>
        <w:t xml:space="preserve">back-end development </w:t>
      </w:r>
      <w:r w:rsidRPr="009D5ABE">
        <w:rPr>
          <w:rFonts w:asciiTheme="majorHAnsi" w:hAnsiTheme="majorHAnsi" w:cs="Arial"/>
          <w:sz w:val="22"/>
          <w:szCs w:val="22"/>
        </w:rPr>
        <w:t>(MySQL, PostgreSQL</w:t>
      </w:r>
      <w:r>
        <w:rPr>
          <w:rFonts w:asciiTheme="majorHAnsi" w:hAnsiTheme="majorHAnsi" w:cs="Arial"/>
          <w:sz w:val="22"/>
          <w:szCs w:val="22"/>
        </w:rPr>
        <w:t>, Docker</w:t>
      </w:r>
      <w:r w:rsidRPr="009D5ABE">
        <w:rPr>
          <w:rFonts w:asciiTheme="majorHAnsi" w:hAnsiTheme="majorHAnsi" w:cs="Arial"/>
          <w:sz w:val="22"/>
          <w:szCs w:val="22"/>
        </w:rPr>
        <w:t>) will prove to be an invaluable asset.</w:t>
      </w:r>
    </w:p>
    <w:p w14:paraId="656754D1" w14:textId="77777777" w:rsidR="004517AF" w:rsidRDefault="004517AF" w:rsidP="004517AF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4990EC89" w14:textId="679BB2B6" w:rsidR="00A45B14" w:rsidRDefault="00A45B14" w:rsidP="00A45B14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Upon </w:t>
      </w:r>
      <w:r w:rsidRPr="004C7D4E">
        <w:rPr>
          <w:rFonts w:asciiTheme="majorHAnsi" w:hAnsiTheme="majorHAnsi" w:cs="Arial"/>
          <w:sz w:val="22"/>
          <w:szCs w:val="22"/>
        </w:rPr>
        <w:t>closer examination of your job description</w:t>
      </w:r>
      <w:r>
        <w:rPr>
          <w:rFonts w:asciiTheme="majorHAnsi" w:hAnsiTheme="majorHAnsi" w:cs="Arial"/>
          <w:sz w:val="22"/>
          <w:szCs w:val="22"/>
        </w:rPr>
        <w:t>, I noticed that your position is very keen on hiring candidates with experience in</w:t>
      </w:r>
      <w:r w:rsidR="005F2412">
        <w:rPr>
          <w:rFonts w:asciiTheme="majorHAnsi" w:hAnsiTheme="majorHAnsi" w:cs="Arial"/>
          <w:sz w:val="22"/>
          <w:szCs w:val="22"/>
        </w:rPr>
        <w:t xml:space="preserve"> DevOps</w:t>
      </w:r>
      <w:r>
        <w:rPr>
          <w:rFonts w:asciiTheme="majorHAnsi" w:hAnsiTheme="majorHAnsi" w:cs="Arial"/>
          <w:sz w:val="22"/>
          <w:szCs w:val="22"/>
        </w:rPr>
        <w:t xml:space="preserve">, </w:t>
      </w:r>
      <w:r w:rsidRPr="00312EB2">
        <w:rPr>
          <w:rFonts w:asciiTheme="majorHAnsi" w:hAnsiTheme="majorHAnsi" w:cs="Arial"/>
          <w:sz w:val="22"/>
          <w:szCs w:val="22"/>
        </w:rPr>
        <w:t xml:space="preserve">which is </w:t>
      </w:r>
      <w:r>
        <w:rPr>
          <w:rFonts w:asciiTheme="majorHAnsi" w:hAnsiTheme="majorHAnsi" w:cs="Arial"/>
          <w:sz w:val="22"/>
          <w:szCs w:val="22"/>
        </w:rPr>
        <w:t xml:space="preserve">ideal </w:t>
      </w:r>
      <w:r w:rsidRPr="00312EB2">
        <w:rPr>
          <w:rFonts w:asciiTheme="majorHAnsi" w:hAnsiTheme="majorHAnsi" w:cs="Arial"/>
          <w:sz w:val="22"/>
          <w:szCs w:val="22"/>
        </w:rPr>
        <w:t>as I have worked on countless projects that demonstrate</w:t>
      </w:r>
      <w:r>
        <w:rPr>
          <w:rFonts w:asciiTheme="majorHAnsi" w:hAnsiTheme="majorHAnsi" w:cs="Arial"/>
          <w:sz w:val="22"/>
          <w:szCs w:val="22"/>
        </w:rPr>
        <w:t>d</w:t>
      </w:r>
      <w:r w:rsidRPr="00312EB2">
        <w:rPr>
          <w:rFonts w:asciiTheme="majorHAnsi" w:hAnsiTheme="majorHAnsi" w:cs="Arial"/>
          <w:sz w:val="22"/>
          <w:szCs w:val="22"/>
        </w:rPr>
        <w:t xml:space="preserve"> my experience </w:t>
      </w:r>
      <w:r>
        <w:rPr>
          <w:rFonts w:asciiTheme="majorHAnsi" w:hAnsiTheme="majorHAnsi" w:cs="Arial"/>
          <w:sz w:val="22"/>
          <w:szCs w:val="22"/>
        </w:rPr>
        <w:t>with CI/CD</w:t>
      </w:r>
      <w:r w:rsidRPr="00312EB2">
        <w:rPr>
          <w:rFonts w:asciiTheme="majorHAnsi" w:hAnsiTheme="majorHAnsi" w:cs="Arial"/>
          <w:sz w:val="22"/>
          <w:szCs w:val="22"/>
        </w:rPr>
        <w:t xml:space="preserve">. In </w:t>
      </w:r>
      <w:r>
        <w:rPr>
          <w:rFonts w:asciiTheme="majorHAnsi" w:hAnsiTheme="majorHAnsi" w:cs="Arial"/>
          <w:sz w:val="22"/>
          <w:szCs w:val="22"/>
        </w:rPr>
        <w:t xml:space="preserve">one </w:t>
      </w:r>
      <w:r w:rsidRPr="00312EB2">
        <w:rPr>
          <w:rFonts w:asciiTheme="majorHAnsi" w:hAnsiTheme="majorHAnsi" w:cs="Arial"/>
          <w:sz w:val="22"/>
          <w:szCs w:val="22"/>
        </w:rPr>
        <w:t>previous project o</w:t>
      </w:r>
      <w:r>
        <w:rPr>
          <w:rFonts w:asciiTheme="majorHAnsi" w:hAnsiTheme="majorHAnsi" w:cs="Arial"/>
          <w:sz w:val="22"/>
          <w:szCs w:val="22"/>
        </w:rPr>
        <w:t>f a team composed of five</w:t>
      </w:r>
      <w:r w:rsidRPr="00312EB2">
        <w:rPr>
          <w:rFonts w:asciiTheme="majorHAnsi" w:hAnsiTheme="majorHAnsi" w:cs="Arial"/>
          <w:sz w:val="22"/>
          <w:szCs w:val="22"/>
        </w:rPr>
        <w:t xml:space="preserve"> developers, I led the team as scrum master and</w:t>
      </w:r>
      <w:r w:rsidRPr="006F7951">
        <w:rPr>
          <w:rFonts w:asciiTheme="majorHAnsi" w:hAnsiTheme="majorHAnsi" w:cs="Arial"/>
          <w:sz w:val="22"/>
          <w:szCs w:val="22"/>
        </w:rPr>
        <w:t xml:space="preserve"> spearheaded the development of DMDB (Dawson Movie Database), a project inspired by IMDB</w:t>
      </w:r>
      <w:r>
        <w:rPr>
          <w:rFonts w:asciiTheme="majorHAnsi" w:hAnsiTheme="majorHAnsi" w:cs="Arial"/>
          <w:sz w:val="22"/>
          <w:szCs w:val="22"/>
        </w:rPr>
        <w:t xml:space="preserve"> by employing </w:t>
      </w:r>
      <w:r w:rsidRPr="006F7951">
        <w:rPr>
          <w:rFonts w:asciiTheme="majorHAnsi" w:hAnsiTheme="majorHAnsi" w:cs="Arial"/>
          <w:sz w:val="22"/>
          <w:szCs w:val="22"/>
        </w:rPr>
        <w:t xml:space="preserve">React components from the </w:t>
      </w:r>
      <w:proofErr w:type="spellStart"/>
      <w:r w:rsidRPr="006F7951">
        <w:rPr>
          <w:rFonts w:asciiTheme="majorHAnsi" w:hAnsiTheme="majorHAnsi" w:cs="Arial"/>
          <w:sz w:val="22"/>
          <w:szCs w:val="22"/>
        </w:rPr>
        <w:t>Mantine</w:t>
      </w:r>
      <w:proofErr w:type="spellEnd"/>
      <w:r w:rsidRPr="006F7951">
        <w:rPr>
          <w:rFonts w:asciiTheme="majorHAnsi" w:hAnsiTheme="majorHAnsi" w:cs="Arial"/>
          <w:sz w:val="22"/>
          <w:szCs w:val="22"/>
        </w:rPr>
        <w:t xml:space="preserve"> library </w:t>
      </w:r>
      <w:r w:rsidR="00CD6CFC">
        <w:rPr>
          <w:rFonts w:asciiTheme="majorHAnsi" w:hAnsiTheme="majorHAnsi" w:cs="Arial"/>
          <w:sz w:val="22"/>
          <w:szCs w:val="22"/>
        </w:rPr>
        <w:t xml:space="preserve">for the frontend </w:t>
      </w:r>
      <w:r w:rsidRPr="006F7951">
        <w:rPr>
          <w:rFonts w:asciiTheme="majorHAnsi" w:hAnsiTheme="majorHAnsi" w:cs="Arial"/>
          <w:sz w:val="22"/>
          <w:szCs w:val="22"/>
        </w:rPr>
        <w:t xml:space="preserve">and utilizing Node.js with Express.js for the backend. </w:t>
      </w:r>
      <w:r>
        <w:rPr>
          <w:rFonts w:asciiTheme="majorHAnsi" w:hAnsiTheme="majorHAnsi" w:cs="Arial"/>
          <w:sz w:val="22"/>
          <w:szCs w:val="22"/>
        </w:rPr>
        <w:t xml:space="preserve">In this project, I set up a Gitlab CI/CD pipeline that would run automated tests before any submitted  merge/pull requests to the repository which would check a multitude of various Jest unit test cases before allowing the request to be accepted. Other </w:t>
      </w:r>
      <w:r w:rsidRPr="006F7951">
        <w:rPr>
          <w:rFonts w:asciiTheme="majorHAnsi" w:hAnsiTheme="majorHAnsi" w:cs="Arial"/>
          <w:sz w:val="22"/>
          <w:szCs w:val="22"/>
        </w:rPr>
        <w:t xml:space="preserve">responsibilities included conducting scrum meetings to address project requirements within tight weekly deadlines, aiding </w:t>
      </w:r>
      <w:r>
        <w:rPr>
          <w:rFonts w:asciiTheme="majorHAnsi" w:hAnsiTheme="majorHAnsi" w:cs="Arial"/>
          <w:sz w:val="22"/>
          <w:szCs w:val="22"/>
        </w:rPr>
        <w:t xml:space="preserve">my </w:t>
      </w:r>
      <w:r w:rsidRPr="006F7951">
        <w:rPr>
          <w:rFonts w:asciiTheme="majorHAnsi" w:hAnsiTheme="majorHAnsi" w:cs="Arial"/>
          <w:sz w:val="22"/>
          <w:szCs w:val="22"/>
        </w:rPr>
        <w:t>teammates facing</w:t>
      </w:r>
      <w:r w:rsidR="00B33014">
        <w:rPr>
          <w:rFonts w:asciiTheme="majorHAnsi" w:hAnsiTheme="majorHAnsi" w:cs="Arial"/>
          <w:sz w:val="22"/>
          <w:szCs w:val="22"/>
        </w:rPr>
        <w:t xml:space="preserve"> coding</w:t>
      </w:r>
      <w:r w:rsidRPr="006F7951">
        <w:rPr>
          <w:rFonts w:asciiTheme="majorHAnsi" w:hAnsiTheme="majorHAnsi" w:cs="Arial"/>
          <w:sz w:val="22"/>
          <w:szCs w:val="22"/>
        </w:rPr>
        <w:t xml:space="preserve"> challenges, and rapidly acquiring proficiency in </w:t>
      </w:r>
      <w:r w:rsidR="00B33014">
        <w:rPr>
          <w:rFonts w:asciiTheme="majorHAnsi" w:hAnsiTheme="majorHAnsi" w:cs="Arial"/>
          <w:sz w:val="22"/>
          <w:szCs w:val="22"/>
        </w:rPr>
        <w:t>the</w:t>
      </w:r>
      <w:r w:rsidRPr="006F7951">
        <w:rPr>
          <w:rFonts w:asciiTheme="majorHAnsi" w:hAnsiTheme="majorHAnsi" w:cs="Arial"/>
          <w:sz w:val="22"/>
          <w:szCs w:val="22"/>
        </w:rPr>
        <w:t xml:space="preserve"> technologies</w:t>
      </w:r>
      <w:r w:rsidR="00B33014">
        <w:rPr>
          <w:rFonts w:asciiTheme="majorHAnsi" w:hAnsiTheme="majorHAnsi" w:cs="Arial"/>
          <w:sz w:val="22"/>
          <w:szCs w:val="22"/>
        </w:rPr>
        <w:t xml:space="preserve"> our team employed</w:t>
      </w:r>
      <w:r w:rsidRPr="006F7951">
        <w:rPr>
          <w:rFonts w:asciiTheme="majorHAnsi" w:hAnsiTheme="majorHAnsi" w:cs="Arial"/>
          <w:sz w:val="22"/>
          <w:szCs w:val="22"/>
        </w:rPr>
        <w:t>.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Pr="005E7B42">
        <w:rPr>
          <w:rFonts w:asciiTheme="majorHAnsi" w:hAnsiTheme="majorHAnsi" w:cs="Arial"/>
          <w:sz w:val="22"/>
          <w:szCs w:val="22"/>
        </w:rPr>
        <w:t xml:space="preserve">In addition to my expertise in the specified technologies, my proficiency in high-level programming languages like Java, C#, and Python underscores my adaptability to your tech stack and any future technologies </w:t>
      </w:r>
      <w:proofErr w:type="spellStart"/>
      <w:r w:rsidR="00E67D32">
        <w:rPr>
          <w:rFonts w:asciiTheme="majorHAnsi" w:hAnsiTheme="majorHAnsi" w:cstheme="majorHAnsi"/>
          <w:sz w:val="22"/>
          <w:szCs w:val="22"/>
        </w:rPr>
        <w:t>Dormakaba</w:t>
      </w:r>
      <w:proofErr w:type="spellEnd"/>
      <w:r w:rsidR="00E67D32">
        <w:rPr>
          <w:rFonts w:asciiTheme="majorHAnsi" w:hAnsiTheme="majorHAnsi" w:cstheme="majorHAnsi"/>
          <w:sz w:val="22"/>
          <w:szCs w:val="22"/>
        </w:rPr>
        <w:t xml:space="preserve"> Canada</w:t>
      </w:r>
      <w:r w:rsidR="00E67D32" w:rsidRPr="009D5ABE">
        <w:rPr>
          <w:rFonts w:asciiTheme="majorHAnsi" w:hAnsiTheme="majorHAnsi" w:cstheme="majorHAnsi"/>
          <w:sz w:val="22"/>
          <w:szCs w:val="22"/>
        </w:rPr>
        <w:t xml:space="preserve"> </w:t>
      </w:r>
      <w:r w:rsidRPr="005E7B42">
        <w:rPr>
          <w:rFonts w:asciiTheme="majorHAnsi" w:hAnsiTheme="majorHAnsi" w:cs="Arial"/>
          <w:sz w:val="22"/>
          <w:szCs w:val="22"/>
        </w:rPr>
        <w:t xml:space="preserve">may employ. My track record demonstrates problem-solving skills, adept multitasking, and the ability to thrive under pressure from tight deadlines. </w:t>
      </w:r>
      <w:r>
        <w:rPr>
          <w:rFonts w:asciiTheme="majorHAnsi" w:hAnsiTheme="majorHAnsi" w:cs="Arial"/>
          <w:sz w:val="22"/>
          <w:szCs w:val="22"/>
        </w:rPr>
        <w:t>Finally, I believe that my</w:t>
      </w:r>
      <w:r w:rsidRPr="005E7B42">
        <w:rPr>
          <w:rFonts w:asciiTheme="majorHAnsi" w:hAnsiTheme="majorHAnsi" w:cs="Arial"/>
          <w:sz w:val="22"/>
          <w:szCs w:val="22"/>
        </w:rPr>
        <w:t xml:space="preserve"> eagerness to learn and stay updated on emerging technologies further positions me as an ideal candidate for this role.</w:t>
      </w:r>
    </w:p>
    <w:p w14:paraId="1CB118E2" w14:textId="77777777" w:rsidR="004517AF" w:rsidRPr="009D5ABE" w:rsidRDefault="004517AF" w:rsidP="004517AF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51146A78" w14:textId="77777777" w:rsidR="004517AF" w:rsidRDefault="004517AF" w:rsidP="004517AF">
      <w:pPr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As such, </w:t>
      </w:r>
      <w:r w:rsidRPr="009D5ABE">
        <w:rPr>
          <w:rFonts w:asciiTheme="majorHAnsi" w:hAnsiTheme="majorHAnsi" w:cstheme="majorHAnsi"/>
          <w:sz w:val="22"/>
          <w:szCs w:val="22"/>
        </w:rPr>
        <w:t xml:space="preserve">I would very much like to discuss opportunities with </w:t>
      </w:r>
      <w:proofErr w:type="spellStart"/>
      <w:r>
        <w:rPr>
          <w:rFonts w:asciiTheme="majorHAnsi" w:hAnsiTheme="majorHAnsi" w:cstheme="majorHAnsi"/>
          <w:sz w:val="22"/>
          <w:szCs w:val="22"/>
        </w:rPr>
        <w:t>Dormakaba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Canada</w:t>
      </w:r>
      <w:r w:rsidRPr="009D5ABE">
        <w:rPr>
          <w:rFonts w:asciiTheme="majorHAnsi" w:hAnsiTheme="majorHAnsi" w:cstheme="majorHAnsi"/>
          <w:sz w:val="22"/>
          <w:szCs w:val="22"/>
        </w:rPr>
        <w:t xml:space="preserve"> and </w:t>
      </w:r>
      <w:r w:rsidRPr="002D694B">
        <w:rPr>
          <w:rFonts w:asciiTheme="majorHAnsi" w:hAnsiTheme="majorHAnsi" w:cstheme="majorHAnsi"/>
          <w:sz w:val="22"/>
          <w:szCs w:val="22"/>
        </w:rPr>
        <w:t xml:space="preserve">would appreciate the opportunity for an interview to elaborate on how my technical skills can benefit your team. Please feel free to contact me at </w:t>
      </w:r>
      <w:r w:rsidRPr="002D694B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Pr="002D694B">
        <w:rPr>
          <w:rFonts w:asciiTheme="majorHAnsi" w:hAnsiTheme="majorHAnsi" w:cstheme="majorHAnsi"/>
          <w:sz w:val="22"/>
          <w:szCs w:val="22"/>
        </w:rPr>
        <w:t xml:space="preserve"> or via email at </w:t>
      </w:r>
      <w:hyperlink r:id="rId9" w:history="1">
        <w:r w:rsidRPr="00567E20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2D694B">
        <w:rPr>
          <w:rFonts w:asciiTheme="majorHAnsi" w:hAnsiTheme="majorHAnsi" w:cstheme="majorHAnsi"/>
          <w:sz w:val="22"/>
          <w:szCs w:val="22"/>
        </w:rPr>
        <w:t>to schedule a meeting.</w:t>
      </w:r>
    </w:p>
    <w:p w14:paraId="17456BAB" w14:textId="77777777" w:rsidR="004517AF" w:rsidRPr="009D5ABE" w:rsidRDefault="004517AF" w:rsidP="004517AF">
      <w:pPr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5D402C14" w14:textId="77777777" w:rsidR="004517AF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AD36D9">
        <w:rPr>
          <w:rFonts w:asciiTheme="majorHAnsi" w:hAnsiTheme="majorHAnsi" w:cs="Arial"/>
          <w:bCs/>
          <w:sz w:val="22"/>
          <w:szCs w:val="22"/>
        </w:rPr>
        <w:t>Thank you for considering my application. I am looking forward to the prospect of meeting with you.</w:t>
      </w:r>
    </w:p>
    <w:p w14:paraId="01E7D482" w14:textId="77777777" w:rsidR="004517AF" w:rsidRPr="009D5ABE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35D03F84" w14:textId="77777777" w:rsidR="004517AF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11217EF4" w14:textId="77777777" w:rsidR="004517AF" w:rsidRPr="009D5ABE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40BE4717" w:rsidR="00B97170" w:rsidRPr="00E67D32" w:rsidRDefault="004517AF" w:rsidP="00E67D32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E67D32" w:rsidSect="00ED7C66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9AF96" w14:textId="77777777" w:rsidR="00ED7C66" w:rsidRDefault="00ED7C66" w:rsidP="00EE342F">
      <w:r>
        <w:separator/>
      </w:r>
    </w:p>
  </w:endnote>
  <w:endnote w:type="continuationSeparator" w:id="0">
    <w:p w14:paraId="7E48D908" w14:textId="77777777" w:rsidR="00ED7C66" w:rsidRDefault="00ED7C66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5B340" w14:textId="77777777" w:rsidR="00ED7C66" w:rsidRDefault="00ED7C66" w:rsidP="00EE342F">
      <w:r>
        <w:separator/>
      </w:r>
    </w:p>
  </w:footnote>
  <w:footnote w:type="continuationSeparator" w:id="0">
    <w:p w14:paraId="591F1700" w14:textId="77777777" w:rsidR="00ED7C66" w:rsidRDefault="00ED7C66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20693"/>
    <w:rsid w:val="00033A9F"/>
    <w:rsid w:val="00041E2C"/>
    <w:rsid w:val="00054434"/>
    <w:rsid w:val="00072442"/>
    <w:rsid w:val="00081BE1"/>
    <w:rsid w:val="00090A7B"/>
    <w:rsid w:val="000A1D52"/>
    <w:rsid w:val="000B3269"/>
    <w:rsid w:val="000C4487"/>
    <w:rsid w:val="000C76E7"/>
    <w:rsid w:val="000E6100"/>
    <w:rsid w:val="000F0A03"/>
    <w:rsid w:val="000F6DB8"/>
    <w:rsid w:val="00102776"/>
    <w:rsid w:val="00103972"/>
    <w:rsid w:val="00124671"/>
    <w:rsid w:val="0014592D"/>
    <w:rsid w:val="00162DFA"/>
    <w:rsid w:val="0018680F"/>
    <w:rsid w:val="00195E90"/>
    <w:rsid w:val="001B5280"/>
    <w:rsid w:val="001B538A"/>
    <w:rsid w:val="001F39B8"/>
    <w:rsid w:val="001F5AFC"/>
    <w:rsid w:val="001F6111"/>
    <w:rsid w:val="00206705"/>
    <w:rsid w:val="00215BD4"/>
    <w:rsid w:val="00232FE0"/>
    <w:rsid w:val="002359CE"/>
    <w:rsid w:val="00240063"/>
    <w:rsid w:val="00254BD7"/>
    <w:rsid w:val="0026349A"/>
    <w:rsid w:val="00265F8B"/>
    <w:rsid w:val="002735AE"/>
    <w:rsid w:val="00281D6E"/>
    <w:rsid w:val="00286EE6"/>
    <w:rsid w:val="002B3487"/>
    <w:rsid w:val="002C1B3D"/>
    <w:rsid w:val="002C40E7"/>
    <w:rsid w:val="002C4E30"/>
    <w:rsid w:val="002D21A5"/>
    <w:rsid w:val="002D694B"/>
    <w:rsid w:val="002D78A7"/>
    <w:rsid w:val="002E2616"/>
    <w:rsid w:val="002E5309"/>
    <w:rsid w:val="00304E85"/>
    <w:rsid w:val="00312EB2"/>
    <w:rsid w:val="00314D33"/>
    <w:rsid w:val="00317191"/>
    <w:rsid w:val="00327EC8"/>
    <w:rsid w:val="00331C2A"/>
    <w:rsid w:val="003460F5"/>
    <w:rsid w:val="00350FB5"/>
    <w:rsid w:val="003B0184"/>
    <w:rsid w:val="003C129B"/>
    <w:rsid w:val="003E5AE1"/>
    <w:rsid w:val="003F5E6D"/>
    <w:rsid w:val="00405C08"/>
    <w:rsid w:val="0040755F"/>
    <w:rsid w:val="00423BB2"/>
    <w:rsid w:val="004365B0"/>
    <w:rsid w:val="004416D2"/>
    <w:rsid w:val="004517AF"/>
    <w:rsid w:val="00457DC0"/>
    <w:rsid w:val="00481DB5"/>
    <w:rsid w:val="004A4D99"/>
    <w:rsid w:val="004B36C8"/>
    <w:rsid w:val="004C20A7"/>
    <w:rsid w:val="004C2260"/>
    <w:rsid w:val="004C4061"/>
    <w:rsid w:val="004C4B41"/>
    <w:rsid w:val="004C7D4E"/>
    <w:rsid w:val="004C7FC3"/>
    <w:rsid w:val="004D6FA4"/>
    <w:rsid w:val="004E5677"/>
    <w:rsid w:val="004F7F43"/>
    <w:rsid w:val="00507167"/>
    <w:rsid w:val="0052346D"/>
    <w:rsid w:val="00535CBE"/>
    <w:rsid w:val="00544693"/>
    <w:rsid w:val="00561C8F"/>
    <w:rsid w:val="00574311"/>
    <w:rsid w:val="005755ED"/>
    <w:rsid w:val="00593F1C"/>
    <w:rsid w:val="005D196F"/>
    <w:rsid w:val="005E7B42"/>
    <w:rsid w:val="005F2412"/>
    <w:rsid w:val="006101A0"/>
    <w:rsid w:val="0062455B"/>
    <w:rsid w:val="006369DE"/>
    <w:rsid w:val="00662116"/>
    <w:rsid w:val="00673F4B"/>
    <w:rsid w:val="006941B5"/>
    <w:rsid w:val="006A01FC"/>
    <w:rsid w:val="006A29DC"/>
    <w:rsid w:val="006A37E3"/>
    <w:rsid w:val="006A484D"/>
    <w:rsid w:val="006B50D7"/>
    <w:rsid w:val="006C15BF"/>
    <w:rsid w:val="006D6CEE"/>
    <w:rsid w:val="006E0D6B"/>
    <w:rsid w:val="006F6FC4"/>
    <w:rsid w:val="006F7951"/>
    <w:rsid w:val="007046C0"/>
    <w:rsid w:val="0070656A"/>
    <w:rsid w:val="00711C7E"/>
    <w:rsid w:val="00720AA9"/>
    <w:rsid w:val="00720D12"/>
    <w:rsid w:val="0073604F"/>
    <w:rsid w:val="007441F6"/>
    <w:rsid w:val="007507A0"/>
    <w:rsid w:val="00756F16"/>
    <w:rsid w:val="00761A66"/>
    <w:rsid w:val="00761AD8"/>
    <w:rsid w:val="0077296F"/>
    <w:rsid w:val="007F67FB"/>
    <w:rsid w:val="008057E7"/>
    <w:rsid w:val="008073EE"/>
    <w:rsid w:val="00822C76"/>
    <w:rsid w:val="0083098C"/>
    <w:rsid w:val="0084149A"/>
    <w:rsid w:val="008461A2"/>
    <w:rsid w:val="00853FA7"/>
    <w:rsid w:val="0086080C"/>
    <w:rsid w:val="008629B3"/>
    <w:rsid w:val="00862E71"/>
    <w:rsid w:val="0087184A"/>
    <w:rsid w:val="00885757"/>
    <w:rsid w:val="008868C2"/>
    <w:rsid w:val="008C2602"/>
    <w:rsid w:val="008C7437"/>
    <w:rsid w:val="008D46C8"/>
    <w:rsid w:val="008E10BF"/>
    <w:rsid w:val="00910A1D"/>
    <w:rsid w:val="00910EFA"/>
    <w:rsid w:val="009313AE"/>
    <w:rsid w:val="00932212"/>
    <w:rsid w:val="00942E94"/>
    <w:rsid w:val="00946390"/>
    <w:rsid w:val="00951221"/>
    <w:rsid w:val="00951B55"/>
    <w:rsid w:val="00960517"/>
    <w:rsid w:val="0096623C"/>
    <w:rsid w:val="0097240D"/>
    <w:rsid w:val="009817C3"/>
    <w:rsid w:val="00986C9B"/>
    <w:rsid w:val="00990B92"/>
    <w:rsid w:val="009A747C"/>
    <w:rsid w:val="009A7611"/>
    <w:rsid w:val="009D2CFF"/>
    <w:rsid w:val="009D3F18"/>
    <w:rsid w:val="009D46B8"/>
    <w:rsid w:val="009D4BA9"/>
    <w:rsid w:val="009D4CA5"/>
    <w:rsid w:val="009D5ABE"/>
    <w:rsid w:val="009E47A8"/>
    <w:rsid w:val="009F55CE"/>
    <w:rsid w:val="009F7E02"/>
    <w:rsid w:val="00A03C5C"/>
    <w:rsid w:val="00A05305"/>
    <w:rsid w:val="00A206CA"/>
    <w:rsid w:val="00A224CF"/>
    <w:rsid w:val="00A248A9"/>
    <w:rsid w:val="00A32A0F"/>
    <w:rsid w:val="00A33C77"/>
    <w:rsid w:val="00A41923"/>
    <w:rsid w:val="00A45B14"/>
    <w:rsid w:val="00A46074"/>
    <w:rsid w:val="00A6479C"/>
    <w:rsid w:val="00A64EEF"/>
    <w:rsid w:val="00A74998"/>
    <w:rsid w:val="00A97F16"/>
    <w:rsid w:val="00AA253E"/>
    <w:rsid w:val="00AC3ED6"/>
    <w:rsid w:val="00AC5D7E"/>
    <w:rsid w:val="00AD36D9"/>
    <w:rsid w:val="00AD632D"/>
    <w:rsid w:val="00AD7DCD"/>
    <w:rsid w:val="00AF06FA"/>
    <w:rsid w:val="00B16C83"/>
    <w:rsid w:val="00B33014"/>
    <w:rsid w:val="00B33E7F"/>
    <w:rsid w:val="00B363D3"/>
    <w:rsid w:val="00B44B8F"/>
    <w:rsid w:val="00B5185C"/>
    <w:rsid w:val="00B64A20"/>
    <w:rsid w:val="00B70DC0"/>
    <w:rsid w:val="00B97170"/>
    <w:rsid w:val="00BB21CB"/>
    <w:rsid w:val="00BB2A3E"/>
    <w:rsid w:val="00BB541E"/>
    <w:rsid w:val="00BB6AD5"/>
    <w:rsid w:val="00BD4813"/>
    <w:rsid w:val="00BD6E1C"/>
    <w:rsid w:val="00BF7BDD"/>
    <w:rsid w:val="00C32E2C"/>
    <w:rsid w:val="00C33CE6"/>
    <w:rsid w:val="00C569C8"/>
    <w:rsid w:val="00C65732"/>
    <w:rsid w:val="00C821CC"/>
    <w:rsid w:val="00C8734F"/>
    <w:rsid w:val="00CB1BCE"/>
    <w:rsid w:val="00CB36AC"/>
    <w:rsid w:val="00CB71E8"/>
    <w:rsid w:val="00CC006D"/>
    <w:rsid w:val="00CC3A05"/>
    <w:rsid w:val="00CD6CFC"/>
    <w:rsid w:val="00CE2673"/>
    <w:rsid w:val="00CE7A65"/>
    <w:rsid w:val="00CF24D0"/>
    <w:rsid w:val="00CF25DC"/>
    <w:rsid w:val="00D017A2"/>
    <w:rsid w:val="00D23146"/>
    <w:rsid w:val="00D31264"/>
    <w:rsid w:val="00D33B27"/>
    <w:rsid w:val="00D344C4"/>
    <w:rsid w:val="00D3695F"/>
    <w:rsid w:val="00D5655E"/>
    <w:rsid w:val="00D73D33"/>
    <w:rsid w:val="00D75277"/>
    <w:rsid w:val="00D86001"/>
    <w:rsid w:val="00DB0896"/>
    <w:rsid w:val="00DC03FA"/>
    <w:rsid w:val="00DD1A1B"/>
    <w:rsid w:val="00DE48A3"/>
    <w:rsid w:val="00DF23A0"/>
    <w:rsid w:val="00DF4082"/>
    <w:rsid w:val="00E0174D"/>
    <w:rsid w:val="00E02C3A"/>
    <w:rsid w:val="00E25B3B"/>
    <w:rsid w:val="00E26DD8"/>
    <w:rsid w:val="00E45F5A"/>
    <w:rsid w:val="00E532D9"/>
    <w:rsid w:val="00E6714F"/>
    <w:rsid w:val="00E67D32"/>
    <w:rsid w:val="00E70BCA"/>
    <w:rsid w:val="00E82A45"/>
    <w:rsid w:val="00E97CC2"/>
    <w:rsid w:val="00EA05BD"/>
    <w:rsid w:val="00EA7D24"/>
    <w:rsid w:val="00EC7845"/>
    <w:rsid w:val="00EC7E89"/>
    <w:rsid w:val="00ED0B61"/>
    <w:rsid w:val="00ED7C66"/>
    <w:rsid w:val="00EE25D7"/>
    <w:rsid w:val="00EE342F"/>
    <w:rsid w:val="00EF0538"/>
    <w:rsid w:val="00EF7560"/>
    <w:rsid w:val="00F02543"/>
    <w:rsid w:val="00F0348C"/>
    <w:rsid w:val="00F264E1"/>
    <w:rsid w:val="00F41CF1"/>
    <w:rsid w:val="00F43C9F"/>
    <w:rsid w:val="00F44D94"/>
    <w:rsid w:val="00F56207"/>
    <w:rsid w:val="00F779AF"/>
    <w:rsid w:val="00F97D15"/>
    <w:rsid w:val="00FB75D2"/>
    <w:rsid w:val="00FD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C33CE6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2</TotalTime>
  <Pages>1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4</cp:revision>
  <cp:lastPrinted>2014-10-07T12:46:00Z</cp:lastPrinted>
  <dcterms:created xsi:type="dcterms:W3CDTF">2024-01-25T17:06:00Z</dcterms:created>
  <dcterms:modified xsi:type="dcterms:W3CDTF">2024-01-25T17:08:00Z</dcterms:modified>
</cp:coreProperties>
</file>