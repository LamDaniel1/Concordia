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386A7C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79E7507" w:rsidR="00A248A9" w:rsidRPr="009D5ABE" w:rsidRDefault="00291FEA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29</w:t>
      </w:r>
      <w:r w:rsidR="00D3094B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452E504" w:rsidR="00662116" w:rsidRPr="00291FEA" w:rsidRDefault="00291FEA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  <w:r w:rsidRPr="00291FEA">
        <w:rPr>
          <w:rFonts w:asciiTheme="majorHAnsi" w:hAnsiTheme="majorHAnsi" w:cs="Arial"/>
          <w:sz w:val="22"/>
          <w:szCs w:val="22"/>
          <w:lang w:val="fr-CA"/>
        </w:rPr>
        <w:t>Marie-Claude Poirier</w:t>
      </w:r>
    </w:p>
    <w:p w14:paraId="1E1487DB" w14:textId="2F10FDED" w:rsidR="00D3094B" w:rsidRPr="00291FEA" w:rsidRDefault="00291FEA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  <w:r w:rsidRPr="00291FEA">
        <w:rPr>
          <w:rFonts w:asciiTheme="majorHAnsi" w:hAnsiTheme="majorHAnsi" w:cs="Arial"/>
          <w:sz w:val="22"/>
          <w:szCs w:val="22"/>
          <w:lang w:val="fr-CA"/>
        </w:rPr>
        <w:t>De</w:t>
      </w:r>
      <w:r>
        <w:rPr>
          <w:rFonts w:asciiTheme="majorHAnsi" w:hAnsiTheme="majorHAnsi" w:cs="Arial"/>
          <w:sz w:val="22"/>
          <w:szCs w:val="22"/>
          <w:lang w:val="fr-CA"/>
        </w:rPr>
        <w:t>sjardins</w:t>
      </w:r>
    </w:p>
    <w:p w14:paraId="712019C4" w14:textId="2BA68511" w:rsidR="006B650C" w:rsidRPr="00EA4E2B" w:rsidRDefault="00EA4E2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  <w:r w:rsidRPr="00EA4E2B">
        <w:rPr>
          <w:rFonts w:asciiTheme="majorHAnsi" w:hAnsiTheme="majorHAnsi" w:cs="Arial"/>
          <w:sz w:val="22"/>
          <w:szCs w:val="22"/>
          <w:lang w:val="fr-CA"/>
        </w:rPr>
        <w:t>450 boulevard Maisonneuve O</w:t>
      </w:r>
    </w:p>
    <w:p w14:paraId="6692CBEC" w14:textId="2FFD799D" w:rsidR="00662116" w:rsidRPr="00EA4E2B" w:rsidRDefault="00EA4E2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  <w:r>
        <w:rPr>
          <w:rFonts w:asciiTheme="majorHAnsi" w:hAnsiTheme="majorHAnsi" w:cs="Arial"/>
          <w:sz w:val="22"/>
          <w:szCs w:val="22"/>
          <w:lang w:val="fr-CA"/>
        </w:rPr>
        <w:t>Montreal</w:t>
      </w:r>
      <w:r w:rsidR="00662116" w:rsidRPr="00EA4E2B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r w:rsidR="002C6EFA" w:rsidRPr="00EA4E2B">
        <w:rPr>
          <w:rFonts w:asciiTheme="majorHAnsi" w:hAnsiTheme="majorHAnsi" w:cs="Arial"/>
          <w:sz w:val="22"/>
          <w:szCs w:val="22"/>
          <w:lang w:val="fr-CA"/>
        </w:rPr>
        <w:t>Québec</w:t>
      </w:r>
      <w:r w:rsidR="00662116" w:rsidRPr="00EA4E2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r w:rsidR="00690786" w:rsidRPr="00690786">
        <w:rPr>
          <w:rFonts w:asciiTheme="majorHAnsi" w:hAnsiTheme="majorHAnsi" w:cs="Arial"/>
          <w:sz w:val="22"/>
          <w:szCs w:val="22"/>
          <w:lang w:val="fr-CA"/>
        </w:rPr>
        <w:t>H3A 1L4</w:t>
      </w:r>
    </w:p>
    <w:p w14:paraId="7C6C05A6" w14:textId="77777777" w:rsidR="006B650C" w:rsidRPr="00EA4E2B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  <w:lang w:val="fr-CA"/>
        </w:rPr>
      </w:pPr>
    </w:p>
    <w:p w14:paraId="112CB76F" w14:textId="41D7716A" w:rsidR="00A248A9" w:rsidRPr="00690786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  <w:lang w:val="fr-CA"/>
        </w:rPr>
      </w:pPr>
      <w:r w:rsidRPr="00690786">
        <w:rPr>
          <w:rFonts w:asciiTheme="majorHAnsi" w:hAnsiTheme="majorHAnsi" w:cs="Arial"/>
          <w:b/>
          <w:sz w:val="22"/>
          <w:szCs w:val="22"/>
          <w:lang w:val="fr-CA"/>
        </w:rPr>
        <w:t xml:space="preserve">Subject: </w:t>
      </w:r>
      <w:r w:rsidR="00690786" w:rsidRPr="00690786">
        <w:rPr>
          <w:rFonts w:asciiTheme="majorHAnsi" w:hAnsiTheme="majorHAnsi" w:cs="Arial"/>
          <w:b/>
          <w:sz w:val="22"/>
          <w:szCs w:val="22"/>
          <w:lang w:val="fr-CA"/>
        </w:rPr>
        <w:t>Développeur (Java, .NET, Python)</w:t>
      </w:r>
      <w:r w:rsidR="00690786" w:rsidRPr="00690786">
        <w:rPr>
          <w:rFonts w:asciiTheme="majorHAnsi" w:hAnsiTheme="majorHAnsi" w:cs="Arial"/>
          <w:b/>
          <w:sz w:val="22"/>
          <w:szCs w:val="22"/>
          <w:lang w:val="fr-CA"/>
        </w:rPr>
        <w:t xml:space="preserve"> </w:t>
      </w:r>
      <w:r w:rsidRPr="00690786">
        <w:rPr>
          <w:rFonts w:asciiTheme="majorHAnsi" w:hAnsiTheme="majorHAnsi" w:cs="Arial"/>
          <w:b/>
          <w:sz w:val="22"/>
          <w:szCs w:val="22"/>
          <w:lang w:val="fr-CA"/>
        </w:rPr>
        <w:t>with</w:t>
      </w:r>
      <w:r w:rsidR="002C6EFA" w:rsidRPr="00690786">
        <w:rPr>
          <w:rFonts w:asciiTheme="majorHAnsi" w:hAnsiTheme="majorHAnsi" w:cs="Arial"/>
          <w:b/>
          <w:sz w:val="22"/>
          <w:szCs w:val="22"/>
          <w:lang w:val="fr-CA"/>
        </w:rPr>
        <w:t xml:space="preserve"> </w:t>
      </w:r>
      <w:r w:rsidR="00690786">
        <w:rPr>
          <w:rFonts w:asciiTheme="majorHAnsi" w:hAnsiTheme="majorHAnsi" w:cs="Arial"/>
          <w:b/>
          <w:sz w:val="22"/>
          <w:szCs w:val="22"/>
          <w:lang w:val="fr-CA"/>
        </w:rPr>
        <w:t>Desjardins</w:t>
      </w:r>
    </w:p>
    <w:p w14:paraId="7B85E421" w14:textId="77777777" w:rsidR="00A248A9" w:rsidRPr="00690786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  <w:lang w:val="fr-CA"/>
        </w:rPr>
      </w:pPr>
    </w:p>
    <w:p w14:paraId="5A8DB8C7" w14:textId="77777777" w:rsidR="00A248A9" w:rsidRPr="00690786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  <w:lang w:val="fr-CA"/>
        </w:rPr>
      </w:pPr>
    </w:p>
    <w:p w14:paraId="09F68EA0" w14:textId="3F8A02D1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690786">
        <w:rPr>
          <w:rFonts w:asciiTheme="majorHAnsi" w:hAnsiTheme="majorHAnsi" w:cs="Arial"/>
          <w:sz w:val="22"/>
          <w:szCs w:val="22"/>
        </w:rPr>
        <w:t>s. Poirier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6B5C5D6C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Pr="00266F25">
        <w:rPr>
          <w:rFonts w:asciiTheme="majorHAnsi" w:hAnsiTheme="majorHAnsi" w:cs="Arial"/>
          <w:sz w:val="22"/>
          <w:szCs w:val="22"/>
        </w:rPr>
        <w:t xml:space="preserve">Software </w:t>
      </w:r>
      <w:r w:rsidR="003816C5" w:rsidRPr="00266F25">
        <w:rPr>
          <w:rFonts w:asciiTheme="majorHAnsi" w:hAnsiTheme="majorHAnsi" w:cs="Arial"/>
          <w:sz w:val="22"/>
          <w:szCs w:val="22"/>
        </w:rPr>
        <w:t>D</w:t>
      </w:r>
      <w:r w:rsidR="003816C5">
        <w:rPr>
          <w:rFonts w:asciiTheme="majorHAnsi" w:hAnsiTheme="majorHAnsi" w:cs="Arial"/>
          <w:sz w:val="22"/>
          <w:szCs w:val="22"/>
        </w:rPr>
        <w:t>eveloper</w:t>
      </w:r>
      <w:r w:rsidRPr="00266F25">
        <w:rPr>
          <w:rFonts w:asciiTheme="majorHAnsi" w:hAnsiTheme="majorHAnsi" w:cs="Arial"/>
          <w:sz w:val="22"/>
          <w:szCs w:val="22"/>
        </w:rPr>
        <w:t xml:space="preserve"> </w:t>
      </w:r>
      <w:r w:rsidR="00386A7C">
        <w:rPr>
          <w:rFonts w:asciiTheme="majorHAnsi" w:hAnsiTheme="majorHAnsi" w:cs="Arial"/>
          <w:sz w:val="22"/>
          <w:szCs w:val="22"/>
        </w:rPr>
        <w:t xml:space="preserve">(Java, .NET, Python) </w:t>
      </w:r>
      <w:r w:rsidRPr="00266F25">
        <w:rPr>
          <w:rFonts w:asciiTheme="majorHAnsi" w:hAnsiTheme="majorHAnsi" w:cs="Arial"/>
          <w:sz w:val="22"/>
          <w:szCs w:val="22"/>
        </w:rPr>
        <w:t>at</w:t>
      </w:r>
      <w:r>
        <w:rPr>
          <w:rFonts w:asciiTheme="majorHAnsi" w:hAnsiTheme="majorHAnsi" w:cs="Arial"/>
          <w:sz w:val="22"/>
          <w:szCs w:val="22"/>
        </w:rPr>
        <w:t xml:space="preserve"> D</w:t>
      </w:r>
      <w:r w:rsidR="003816C5">
        <w:rPr>
          <w:rFonts w:asciiTheme="majorHAnsi" w:hAnsiTheme="majorHAnsi" w:cs="Arial"/>
          <w:sz w:val="22"/>
          <w:szCs w:val="22"/>
        </w:rPr>
        <w:t>esjardins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07EA6364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 xml:space="preserve">strong troubleshooting </w:t>
      </w:r>
      <w:r w:rsidR="00E5103C">
        <w:rPr>
          <w:rFonts w:asciiTheme="majorHAnsi" w:hAnsiTheme="majorHAnsi" w:cs="Arial"/>
          <w:sz w:val="22"/>
          <w:szCs w:val="22"/>
        </w:rPr>
        <w:t xml:space="preserve">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 my proficiency with high-level programming languages such as </w:t>
      </w:r>
      <w:r w:rsidR="004C7D23">
        <w:rPr>
          <w:rFonts w:asciiTheme="majorHAnsi" w:hAnsiTheme="majorHAnsi" w:cs="Arial"/>
          <w:sz w:val="22"/>
          <w:szCs w:val="22"/>
        </w:rPr>
        <w:t>C#, Java</w:t>
      </w:r>
      <w:r w:rsidRPr="002C7E0D">
        <w:rPr>
          <w:rFonts w:asciiTheme="majorHAnsi" w:hAnsiTheme="majorHAnsi" w:cs="Arial"/>
          <w:sz w:val="22"/>
          <w:szCs w:val="22"/>
        </w:rPr>
        <w:t>, Python and JavaScript will allow me to quickly adapt to your tech stack</w:t>
      </w:r>
      <w:r w:rsidR="000626E8">
        <w:rPr>
          <w:rFonts w:asciiTheme="majorHAnsi" w:hAnsiTheme="majorHAnsi" w:cs="Arial"/>
          <w:sz w:val="22"/>
          <w:szCs w:val="22"/>
        </w:rPr>
        <w:t xml:space="preserve"> and work environment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</w:t>
      </w:r>
      <w:r w:rsidR="003816C5">
        <w:rPr>
          <w:rFonts w:asciiTheme="majorHAnsi" w:hAnsiTheme="majorHAnsi" w:cs="Arial"/>
          <w:sz w:val="22"/>
          <w:szCs w:val="22"/>
        </w:rPr>
        <w:t>Desjardins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57D66B0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3816C5">
        <w:rPr>
          <w:rFonts w:asciiTheme="majorHAnsi" w:hAnsiTheme="majorHAnsi" w:cstheme="majorHAnsi"/>
          <w:sz w:val="22"/>
          <w:szCs w:val="22"/>
        </w:rPr>
        <w:t>Desjardins</w:t>
      </w:r>
      <w:r w:rsidR="002C7E0D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39B9" w14:textId="77777777" w:rsidR="002A575A" w:rsidRDefault="002A575A" w:rsidP="00EE342F">
      <w:r>
        <w:separator/>
      </w:r>
    </w:p>
  </w:endnote>
  <w:endnote w:type="continuationSeparator" w:id="0">
    <w:p w14:paraId="44E6AE4B" w14:textId="77777777" w:rsidR="002A575A" w:rsidRDefault="002A575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DFD4" w14:textId="77777777" w:rsidR="002A575A" w:rsidRDefault="002A575A" w:rsidP="00EE342F">
      <w:r>
        <w:separator/>
      </w:r>
    </w:p>
  </w:footnote>
  <w:footnote w:type="continuationSeparator" w:id="0">
    <w:p w14:paraId="0C188F38" w14:textId="77777777" w:rsidR="002A575A" w:rsidRDefault="002A575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2BD0"/>
    <w:rsid w:val="00033A9F"/>
    <w:rsid w:val="00041E2C"/>
    <w:rsid w:val="0005346D"/>
    <w:rsid w:val="000626E8"/>
    <w:rsid w:val="00072442"/>
    <w:rsid w:val="00081A85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4FA0"/>
    <w:rsid w:val="00265F8B"/>
    <w:rsid w:val="00266F25"/>
    <w:rsid w:val="00281D6E"/>
    <w:rsid w:val="0028391C"/>
    <w:rsid w:val="00286EE6"/>
    <w:rsid w:val="00291FEA"/>
    <w:rsid w:val="002A575A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16C5"/>
    <w:rsid w:val="003826D1"/>
    <w:rsid w:val="00384550"/>
    <w:rsid w:val="00386A7C"/>
    <w:rsid w:val="003B0184"/>
    <w:rsid w:val="003B7C8E"/>
    <w:rsid w:val="003C129B"/>
    <w:rsid w:val="003C6066"/>
    <w:rsid w:val="003E6AF0"/>
    <w:rsid w:val="00404096"/>
    <w:rsid w:val="0040755F"/>
    <w:rsid w:val="00423BB2"/>
    <w:rsid w:val="004334A0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D23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69DE"/>
    <w:rsid w:val="00642C04"/>
    <w:rsid w:val="00662116"/>
    <w:rsid w:val="00673F4B"/>
    <w:rsid w:val="00680B97"/>
    <w:rsid w:val="00681AAC"/>
    <w:rsid w:val="00690786"/>
    <w:rsid w:val="006941B5"/>
    <w:rsid w:val="006A13AB"/>
    <w:rsid w:val="006A29DC"/>
    <w:rsid w:val="006A37E3"/>
    <w:rsid w:val="006A484D"/>
    <w:rsid w:val="006B50D7"/>
    <w:rsid w:val="006B650C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7F33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17F2"/>
    <w:rsid w:val="00882950"/>
    <w:rsid w:val="00884F11"/>
    <w:rsid w:val="00885757"/>
    <w:rsid w:val="008868C2"/>
    <w:rsid w:val="008A5FB9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670A6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CF4F80"/>
    <w:rsid w:val="00D03896"/>
    <w:rsid w:val="00D23146"/>
    <w:rsid w:val="00D3094B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12685"/>
    <w:rsid w:val="00E25B3B"/>
    <w:rsid w:val="00E45F5A"/>
    <w:rsid w:val="00E5103C"/>
    <w:rsid w:val="00E532D9"/>
    <w:rsid w:val="00E6714F"/>
    <w:rsid w:val="00E70BCA"/>
    <w:rsid w:val="00E739A8"/>
    <w:rsid w:val="00E74206"/>
    <w:rsid w:val="00EA05BD"/>
    <w:rsid w:val="00EA4E2B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8</cp:revision>
  <cp:lastPrinted>2014-10-07T12:46:00Z</cp:lastPrinted>
  <dcterms:created xsi:type="dcterms:W3CDTF">2023-05-29T19:44:00Z</dcterms:created>
  <dcterms:modified xsi:type="dcterms:W3CDTF">2023-05-29T19:56:00Z</dcterms:modified>
</cp:coreProperties>
</file>