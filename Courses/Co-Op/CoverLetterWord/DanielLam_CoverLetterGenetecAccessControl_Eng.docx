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7576EB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44F6FBFD" w:rsidR="00A248A9" w:rsidRPr="009D5ABE" w:rsidRDefault="00A32238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Sunday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7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3392DE9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316365DF" w:rsidR="00662116" w:rsidRPr="00662116" w:rsidRDefault="0011678D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 w:rsidRPr="0011678D">
        <w:rPr>
          <w:rFonts w:asciiTheme="majorHAnsi" w:hAnsiTheme="majorHAnsi" w:cs="Arial"/>
          <w:sz w:val="22"/>
          <w:szCs w:val="22"/>
        </w:rPr>
        <w:t>Romi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</w:t>
      </w:r>
      <w:r w:rsidR="009279B4" w:rsidRPr="009279B4">
        <w:rPr>
          <w:rFonts w:asciiTheme="majorHAnsi" w:hAnsiTheme="majorHAnsi" w:cs="Arial"/>
          <w:sz w:val="22"/>
          <w:szCs w:val="22"/>
        </w:rPr>
        <w:t>Pelletier-</w:t>
      </w:r>
      <w:proofErr w:type="spellStart"/>
      <w:r w:rsidR="009279B4" w:rsidRPr="009279B4">
        <w:rPr>
          <w:rFonts w:asciiTheme="majorHAnsi" w:hAnsiTheme="majorHAnsi" w:cs="Arial"/>
          <w:sz w:val="22"/>
          <w:szCs w:val="22"/>
        </w:rPr>
        <w:t>Bourret</w:t>
      </w:r>
      <w:proofErr w:type="spellEnd"/>
    </w:p>
    <w:p w14:paraId="0C4B0F54" w14:textId="16D90A56" w:rsidR="00662116" w:rsidRPr="00662116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Genetec</w:t>
      </w:r>
    </w:p>
    <w:p w14:paraId="7DC46EDA" w14:textId="77777777" w:rsidR="009279B4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279B4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3C1F0C8E" w:rsidR="00A248A9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="002C6EFA" w:rsidRPr="002C6EFA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7D5B360D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2C6EFA" w:rsidRPr="002C6EFA">
        <w:rPr>
          <w:rFonts w:asciiTheme="majorHAnsi" w:hAnsiTheme="majorHAnsi" w:cs="Arial"/>
          <w:b/>
          <w:sz w:val="22"/>
          <w:szCs w:val="22"/>
        </w:rPr>
        <w:t xml:space="preserve">Software Developer </w:t>
      </w:r>
      <w:r w:rsidR="00A32238">
        <w:rPr>
          <w:rFonts w:asciiTheme="majorHAnsi" w:hAnsiTheme="majorHAnsi" w:cs="Arial"/>
          <w:b/>
          <w:sz w:val="22"/>
          <w:szCs w:val="22"/>
        </w:rPr>
        <w:t>– Access Control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Genetec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3AC55E4F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>M</w:t>
      </w:r>
      <w:r w:rsidR="00D21769">
        <w:rPr>
          <w:rFonts w:asciiTheme="majorHAnsi" w:hAnsiTheme="majorHAnsi" w:cs="Arial"/>
          <w:sz w:val="22"/>
          <w:szCs w:val="22"/>
        </w:rPr>
        <w:t>s</w:t>
      </w:r>
      <w:r w:rsidR="002C6EFA">
        <w:rPr>
          <w:rFonts w:asciiTheme="majorHAnsi" w:hAnsiTheme="majorHAnsi" w:cs="Arial"/>
          <w:sz w:val="22"/>
          <w:szCs w:val="22"/>
        </w:rPr>
        <w:t xml:space="preserve">. </w:t>
      </w:r>
      <w:r w:rsidR="002C6EFA" w:rsidRPr="002C6EFA">
        <w:rPr>
          <w:rFonts w:asciiTheme="majorHAnsi" w:hAnsiTheme="majorHAnsi" w:cs="Arial"/>
          <w:sz w:val="22"/>
          <w:szCs w:val="22"/>
        </w:rPr>
        <w:t>Pelletier-</w:t>
      </w:r>
      <w:proofErr w:type="spellStart"/>
      <w:r w:rsidR="002C6EFA" w:rsidRPr="002C6EFA">
        <w:rPr>
          <w:rFonts w:asciiTheme="majorHAnsi" w:hAnsiTheme="majorHAnsi" w:cs="Arial"/>
          <w:sz w:val="22"/>
          <w:szCs w:val="22"/>
        </w:rPr>
        <w:t>Bourret</w:t>
      </w:r>
      <w:proofErr w:type="spellEnd"/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6C2DF866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2C6EFA">
        <w:rPr>
          <w:rFonts w:asciiTheme="majorHAnsi" w:hAnsiTheme="majorHAnsi" w:cs="Arial"/>
          <w:sz w:val="22"/>
          <w:szCs w:val="22"/>
        </w:rPr>
        <w:t xml:space="preserve">Software Developer </w:t>
      </w:r>
      <w:r w:rsidR="00A32238">
        <w:rPr>
          <w:rFonts w:asciiTheme="majorHAnsi" w:hAnsiTheme="majorHAnsi" w:cs="Arial"/>
          <w:sz w:val="22"/>
          <w:szCs w:val="22"/>
        </w:rPr>
        <w:t>– Access Control</w:t>
      </w:r>
      <w:r w:rsidRPr="009D5ABE">
        <w:rPr>
          <w:rFonts w:asciiTheme="majorHAnsi" w:hAnsiTheme="majorHAnsi" w:cs="Arial"/>
          <w:sz w:val="22"/>
          <w:szCs w:val="22"/>
        </w:rPr>
        <w:t xml:space="preserve"> at </w:t>
      </w:r>
      <w:r w:rsidR="002C6EFA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(Oracle, MySQL, PostgreSQL) will prove to be an invaluable asset.</w:t>
      </w:r>
    </w:p>
    <w:p w14:paraId="56F5A41D" w14:textId="7777777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7D47850F" w14:textId="2BA49318" w:rsidR="00A248A9" w:rsidRPr="009D5ABE" w:rsidRDefault="00A97F16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A97F16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with experience in Agile </w:t>
      </w:r>
      <w:r w:rsidR="00F201E4">
        <w:rPr>
          <w:rFonts w:asciiTheme="majorHAnsi" w:hAnsiTheme="majorHAnsi" w:cs="Arial"/>
          <w:sz w:val="22"/>
          <w:szCs w:val="22"/>
        </w:rPr>
        <w:t xml:space="preserve">and Scrum </w:t>
      </w:r>
      <w:r w:rsidRPr="00A97F16">
        <w:rPr>
          <w:rFonts w:asciiTheme="majorHAnsi" w:hAnsiTheme="majorHAnsi" w:cs="Arial"/>
          <w:sz w:val="22"/>
          <w:szCs w:val="22"/>
        </w:rPr>
        <w:t xml:space="preserve">methodology, which is perfect as I have experience working as scrum master in a previous team of 4-5 developers that employed Agile methodology and discussed project requirements through Kanban and Trello boards. Furthermore, my proficiency with high-level programming languages such as </w:t>
      </w:r>
      <w:r w:rsidR="00F201E4">
        <w:rPr>
          <w:rFonts w:asciiTheme="majorHAnsi" w:hAnsiTheme="majorHAnsi" w:cs="Arial"/>
          <w:sz w:val="22"/>
          <w:szCs w:val="22"/>
        </w:rPr>
        <w:t>C#, Java,</w:t>
      </w:r>
      <w:r w:rsidRPr="00A97F16">
        <w:rPr>
          <w:rFonts w:asciiTheme="majorHAnsi" w:hAnsiTheme="majorHAnsi" w:cs="Arial"/>
          <w:sz w:val="22"/>
          <w:szCs w:val="22"/>
        </w:rPr>
        <w:t xml:space="preserve"> Python and JavaScript will allow me to quickly adapt to your tech stack and to any future technologies that </w:t>
      </w:r>
      <w:r w:rsidR="00F201E4">
        <w:rPr>
          <w:rFonts w:asciiTheme="majorHAnsi" w:hAnsiTheme="majorHAnsi" w:cs="Arial"/>
          <w:sz w:val="22"/>
          <w:szCs w:val="22"/>
        </w:rPr>
        <w:t>Genetec</w:t>
      </w:r>
      <w:r w:rsidRPr="00A97F16">
        <w:rPr>
          <w:rFonts w:asciiTheme="majorHAnsi" w:hAnsiTheme="majorHAnsi" w:cs="Arial"/>
          <w:sz w:val="22"/>
          <w:szCs w:val="22"/>
        </w:rPr>
        <w:t xml:space="preserve"> employs. Although </w:t>
      </w:r>
      <w:r w:rsidR="00B2723C">
        <w:rPr>
          <w:rFonts w:asciiTheme="majorHAnsi" w:hAnsiTheme="majorHAnsi" w:cs="Arial"/>
          <w:sz w:val="22"/>
          <w:szCs w:val="22"/>
        </w:rPr>
        <w:t xml:space="preserve">the </w:t>
      </w:r>
      <w:r w:rsidRPr="00A97F16">
        <w:rPr>
          <w:rFonts w:asciiTheme="majorHAnsi" w:hAnsiTheme="majorHAnsi" w:cs="Arial"/>
          <w:sz w:val="22"/>
          <w:szCs w:val="22"/>
        </w:rPr>
        <w:t xml:space="preserve">.NET </w:t>
      </w:r>
      <w:r w:rsidR="00F34E90">
        <w:rPr>
          <w:rFonts w:asciiTheme="majorHAnsi" w:hAnsiTheme="majorHAnsi" w:cs="Arial"/>
          <w:sz w:val="22"/>
          <w:szCs w:val="22"/>
        </w:rPr>
        <w:t>ecosystem</w:t>
      </w:r>
      <w:r w:rsidR="00B2723C">
        <w:rPr>
          <w:rFonts w:asciiTheme="majorHAnsi" w:hAnsiTheme="majorHAnsi" w:cs="Arial"/>
          <w:sz w:val="22"/>
          <w:szCs w:val="22"/>
        </w:rPr>
        <w:t xml:space="preserve"> </w:t>
      </w:r>
      <w:r w:rsidRPr="00A97F16">
        <w:rPr>
          <w:rFonts w:asciiTheme="majorHAnsi" w:hAnsiTheme="majorHAnsi" w:cs="Arial"/>
          <w:sz w:val="22"/>
          <w:szCs w:val="22"/>
        </w:rPr>
        <w:t xml:space="preserve">remains new to me, I am dedicated and highly motivated to learning the framework and my perseverance will help me overcome this challenge so that I can provide as much benefit as possible for your company. </w:t>
      </w:r>
      <w:r w:rsidR="004C5347">
        <w:rPr>
          <w:rFonts w:asciiTheme="majorHAnsi" w:hAnsiTheme="majorHAnsi" w:cs="Arial"/>
          <w:sz w:val="22"/>
          <w:szCs w:val="22"/>
        </w:rPr>
        <w:t xml:space="preserve">I believe that my experience </w:t>
      </w:r>
      <w:r w:rsidR="0005346D">
        <w:rPr>
          <w:rFonts w:asciiTheme="majorHAnsi" w:hAnsiTheme="majorHAnsi" w:cs="Arial"/>
          <w:sz w:val="22"/>
          <w:szCs w:val="22"/>
        </w:rPr>
        <w:t xml:space="preserve">in C#, </w:t>
      </w:r>
      <w:r w:rsidR="00C63C6D">
        <w:rPr>
          <w:rFonts w:asciiTheme="majorHAnsi" w:hAnsiTheme="majorHAnsi" w:cs="Arial"/>
          <w:sz w:val="22"/>
          <w:szCs w:val="22"/>
        </w:rPr>
        <w:t xml:space="preserve">web technologies, cloud platforms </w:t>
      </w:r>
      <w:r w:rsidR="00642C04">
        <w:rPr>
          <w:rFonts w:asciiTheme="majorHAnsi" w:hAnsiTheme="majorHAnsi" w:cs="Arial"/>
          <w:sz w:val="22"/>
          <w:szCs w:val="22"/>
        </w:rPr>
        <w:t xml:space="preserve">such as AWS, </w:t>
      </w:r>
      <w:r w:rsidR="006A13AB">
        <w:rPr>
          <w:rFonts w:asciiTheme="majorHAnsi" w:hAnsiTheme="majorHAnsi" w:cs="Arial"/>
          <w:sz w:val="22"/>
          <w:szCs w:val="22"/>
        </w:rPr>
        <w:t xml:space="preserve">Azure, </w:t>
      </w:r>
      <w:proofErr w:type="spellStart"/>
      <w:r w:rsidR="006A13AB">
        <w:rPr>
          <w:rFonts w:asciiTheme="majorHAnsi" w:hAnsiTheme="majorHAnsi" w:cs="Arial"/>
          <w:sz w:val="22"/>
          <w:szCs w:val="22"/>
        </w:rPr>
        <w:t>etc</w:t>
      </w:r>
      <w:proofErr w:type="spellEnd"/>
      <w:r w:rsidR="006A13AB">
        <w:rPr>
          <w:rFonts w:asciiTheme="majorHAnsi" w:hAnsiTheme="majorHAnsi" w:cs="Arial"/>
          <w:sz w:val="22"/>
          <w:szCs w:val="22"/>
        </w:rPr>
        <w:t xml:space="preserve">, CI/CD and databases </w:t>
      </w:r>
      <w:r w:rsidR="00A9113B">
        <w:rPr>
          <w:rFonts w:asciiTheme="majorHAnsi" w:hAnsiTheme="majorHAnsi" w:cs="Arial"/>
          <w:sz w:val="22"/>
          <w:szCs w:val="22"/>
        </w:rPr>
        <w:t xml:space="preserve">will </w:t>
      </w:r>
      <w:r w:rsidR="004A4A96">
        <w:rPr>
          <w:rFonts w:asciiTheme="majorHAnsi" w:hAnsiTheme="majorHAnsi" w:cs="Arial"/>
          <w:sz w:val="22"/>
          <w:szCs w:val="22"/>
        </w:rPr>
        <w:t xml:space="preserve">aid you in achieving your main goal: to </w:t>
      </w:r>
      <w:r w:rsidR="003C6066">
        <w:rPr>
          <w:rFonts w:asciiTheme="majorHAnsi" w:hAnsiTheme="majorHAnsi" w:cs="Arial"/>
          <w:sz w:val="22"/>
          <w:szCs w:val="22"/>
        </w:rPr>
        <w:t>deliver innovation that makes life work better, thus making me the perfect candidate for this role.</w:t>
      </w:r>
      <w:r w:rsidR="0019130B">
        <w:rPr>
          <w:rFonts w:asciiTheme="majorHAnsi" w:hAnsiTheme="majorHAnsi" w:cs="Arial"/>
          <w:sz w:val="22"/>
          <w:szCs w:val="22"/>
        </w:rPr>
        <w:t xml:space="preserve"> 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52FC3208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F87C99">
        <w:rPr>
          <w:rFonts w:asciiTheme="majorHAnsi" w:hAnsiTheme="majorHAnsi" w:cstheme="majorHAnsi"/>
          <w:sz w:val="22"/>
          <w:szCs w:val="22"/>
        </w:rPr>
        <w:t>Genetec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65BE9313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7BFA71F" w14:textId="33D446C7" w:rsidR="00A248A9" w:rsidRPr="00A97F16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p w14:paraId="4E97228A" w14:textId="46774025" w:rsidR="00B97170" w:rsidRPr="00A248A9" w:rsidRDefault="00B97170" w:rsidP="00A248A9"/>
    <w:sectPr w:rsidR="00B97170" w:rsidRPr="00A248A9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654B3" w14:textId="77777777" w:rsidR="00E31533" w:rsidRDefault="00E31533" w:rsidP="00EE342F">
      <w:r>
        <w:separator/>
      </w:r>
    </w:p>
  </w:endnote>
  <w:endnote w:type="continuationSeparator" w:id="0">
    <w:p w14:paraId="6C004D4D" w14:textId="77777777" w:rsidR="00E31533" w:rsidRDefault="00E31533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10CAE" w14:textId="77777777" w:rsidR="00E31533" w:rsidRDefault="00E31533" w:rsidP="00EE342F">
      <w:r>
        <w:separator/>
      </w:r>
    </w:p>
  </w:footnote>
  <w:footnote w:type="continuationSeparator" w:id="0">
    <w:p w14:paraId="088F38EB" w14:textId="77777777" w:rsidR="00E31533" w:rsidRDefault="00E31533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346D"/>
    <w:rsid w:val="00072442"/>
    <w:rsid w:val="00081BE1"/>
    <w:rsid w:val="00090A7B"/>
    <w:rsid w:val="000C76E7"/>
    <w:rsid w:val="000E6100"/>
    <w:rsid w:val="000F0A03"/>
    <w:rsid w:val="000F6DB8"/>
    <w:rsid w:val="0011678D"/>
    <w:rsid w:val="00124671"/>
    <w:rsid w:val="0014592D"/>
    <w:rsid w:val="00162DFA"/>
    <w:rsid w:val="0018680F"/>
    <w:rsid w:val="0019130B"/>
    <w:rsid w:val="001B5280"/>
    <w:rsid w:val="001B538A"/>
    <w:rsid w:val="001E605B"/>
    <w:rsid w:val="001F39B8"/>
    <w:rsid w:val="001F5AFC"/>
    <w:rsid w:val="001F6111"/>
    <w:rsid w:val="00206705"/>
    <w:rsid w:val="00215BD4"/>
    <w:rsid w:val="00232FE0"/>
    <w:rsid w:val="00254BD7"/>
    <w:rsid w:val="00265F8B"/>
    <w:rsid w:val="00281D6E"/>
    <w:rsid w:val="00286EE6"/>
    <w:rsid w:val="002C1B3D"/>
    <w:rsid w:val="002C40E7"/>
    <w:rsid w:val="002C4E30"/>
    <w:rsid w:val="002C6EFA"/>
    <w:rsid w:val="002D21A5"/>
    <w:rsid w:val="002D78A7"/>
    <w:rsid w:val="002E2616"/>
    <w:rsid w:val="002E5309"/>
    <w:rsid w:val="00304E85"/>
    <w:rsid w:val="00314D33"/>
    <w:rsid w:val="00317191"/>
    <w:rsid w:val="00327EC8"/>
    <w:rsid w:val="00331C2A"/>
    <w:rsid w:val="003460F5"/>
    <w:rsid w:val="00350FB5"/>
    <w:rsid w:val="00384550"/>
    <w:rsid w:val="003B0184"/>
    <w:rsid w:val="003C129B"/>
    <w:rsid w:val="003C6066"/>
    <w:rsid w:val="0040755F"/>
    <w:rsid w:val="00423BB2"/>
    <w:rsid w:val="004365B0"/>
    <w:rsid w:val="004416D2"/>
    <w:rsid w:val="00481DB5"/>
    <w:rsid w:val="004A4A96"/>
    <w:rsid w:val="004A4D99"/>
    <w:rsid w:val="004B36C8"/>
    <w:rsid w:val="004C20A7"/>
    <w:rsid w:val="004C2260"/>
    <w:rsid w:val="004C4061"/>
    <w:rsid w:val="004C5347"/>
    <w:rsid w:val="004C7FC3"/>
    <w:rsid w:val="004D6FA4"/>
    <w:rsid w:val="004E5677"/>
    <w:rsid w:val="004F7F43"/>
    <w:rsid w:val="00507167"/>
    <w:rsid w:val="0052346D"/>
    <w:rsid w:val="00535CBE"/>
    <w:rsid w:val="00561C8F"/>
    <w:rsid w:val="00574311"/>
    <w:rsid w:val="005755ED"/>
    <w:rsid w:val="005D196F"/>
    <w:rsid w:val="006101A0"/>
    <w:rsid w:val="0062455B"/>
    <w:rsid w:val="006369DE"/>
    <w:rsid w:val="00642C04"/>
    <w:rsid w:val="00662116"/>
    <w:rsid w:val="00673F4B"/>
    <w:rsid w:val="006941B5"/>
    <w:rsid w:val="006A13AB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D12"/>
    <w:rsid w:val="0073604F"/>
    <w:rsid w:val="007441F6"/>
    <w:rsid w:val="007507A0"/>
    <w:rsid w:val="00761A66"/>
    <w:rsid w:val="00761AD8"/>
    <w:rsid w:val="0077296F"/>
    <w:rsid w:val="007F67FB"/>
    <w:rsid w:val="008057E7"/>
    <w:rsid w:val="0083098C"/>
    <w:rsid w:val="0084149A"/>
    <w:rsid w:val="008461A2"/>
    <w:rsid w:val="00853FA7"/>
    <w:rsid w:val="0086080C"/>
    <w:rsid w:val="008629B3"/>
    <w:rsid w:val="00862E71"/>
    <w:rsid w:val="00884F11"/>
    <w:rsid w:val="00885757"/>
    <w:rsid w:val="008868C2"/>
    <w:rsid w:val="008C2602"/>
    <w:rsid w:val="008C7437"/>
    <w:rsid w:val="008D46C8"/>
    <w:rsid w:val="008E10BF"/>
    <w:rsid w:val="00910A1D"/>
    <w:rsid w:val="00910EFA"/>
    <w:rsid w:val="009279B4"/>
    <w:rsid w:val="009313AE"/>
    <w:rsid w:val="00932212"/>
    <w:rsid w:val="00942E94"/>
    <w:rsid w:val="00951221"/>
    <w:rsid w:val="00951B55"/>
    <w:rsid w:val="0097240D"/>
    <w:rsid w:val="009817C3"/>
    <w:rsid w:val="00986C9B"/>
    <w:rsid w:val="009A747C"/>
    <w:rsid w:val="009A7611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238"/>
    <w:rsid w:val="00A32A0F"/>
    <w:rsid w:val="00A33C77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D632D"/>
    <w:rsid w:val="00B2723C"/>
    <w:rsid w:val="00B33E7F"/>
    <w:rsid w:val="00B363D3"/>
    <w:rsid w:val="00B44B8F"/>
    <w:rsid w:val="00B5185C"/>
    <w:rsid w:val="00B70DC0"/>
    <w:rsid w:val="00B97170"/>
    <w:rsid w:val="00BB541E"/>
    <w:rsid w:val="00BB6AD5"/>
    <w:rsid w:val="00BD4813"/>
    <w:rsid w:val="00BD6E1C"/>
    <w:rsid w:val="00BF7BDD"/>
    <w:rsid w:val="00C32E2C"/>
    <w:rsid w:val="00C569C8"/>
    <w:rsid w:val="00C63C6D"/>
    <w:rsid w:val="00C65732"/>
    <w:rsid w:val="00C961C0"/>
    <w:rsid w:val="00CB36AC"/>
    <w:rsid w:val="00CC006D"/>
    <w:rsid w:val="00CC3A05"/>
    <w:rsid w:val="00CE2673"/>
    <w:rsid w:val="00CE7A65"/>
    <w:rsid w:val="00CF24D0"/>
    <w:rsid w:val="00CF25DC"/>
    <w:rsid w:val="00D21769"/>
    <w:rsid w:val="00D23146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31533"/>
    <w:rsid w:val="00E45F5A"/>
    <w:rsid w:val="00E532D9"/>
    <w:rsid w:val="00E6714F"/>
    <w:rsid w:val="00E70BCA"/>
    <w:rsid w:val="00EA05BD"/>
    <w:rsid w:val="00EA7D24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3C9F"/>
    <w:rsid w:val="00F44D94"/>
    <w:rsid w:val="00F779AF"/>
    <w:rsid w:val="00F87C99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0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2</cp:revision>
  <cp:lastPrinted>2014-10-07T12:46:00Z</cp:lastPrinted>
  <dcterms:created xsi:type="dcterms:W3CDTF">2023-05-08T03:38:00Z</dcterms:created>
  <dcterms:modified xsi:type="dcterms:W3CDTF">2023-05-08T03:38:00Z</dcterms:modified>
</cp:coreProperties>
</file>