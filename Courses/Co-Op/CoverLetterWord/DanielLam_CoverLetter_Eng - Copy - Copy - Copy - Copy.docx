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28841A93" w:rsidR="00A248A9" w:rsidRPr="009D5ABE" w:rsidRDefault="00D3094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366276E" w:rsidR="00662116" w:rsidRPr="00662116" w:rsidRDefault="00E9322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Gervais</w:t>
      </w:r>
      <w:r w:rsidR="006B650C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Ariel</w:t>
      </w:r>
    </w:p>
    <w:p w14:paraId="1E1487DB" w14:textId="640FE35F" w:rsidR="00D3094B" w:rsidRDefault="00E9322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Bombardier Inc.</w:t>
      </w:r>
    </w:p>
    <w:p w14:paraId="712019C4" w14:textId="77777777" w:rsidR="006B650C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B650C">
        <w:rPr>
          <w:rFonts w:asciiTheme="majorHAnsi" w:hAnsiTheme="majorHAnsi" w:cs="Arial"/>
          <w:sz w:val="22"/>
          <w:szCs w:val="22"/>
        </w:rPr>
        <w:t>400, Avenue Sainte-Croix</w:t>
      </w:r>
    </w:p>
    <w:p w14:paraId="6692CBEC" w14:textId="132915E8" w:rsidR="00662116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6B650C">
        <w:rPr>
          <w:rFonts w:asciiTheme="majorHAnsi" w:hAnsiTheme="majorHAnsi" w:cs="Arial"/>
          <w:sz w:val="22"/>
          <w:szCs w:val="22"/>
        </w:rPr>
        <w:t>H4N 3L4</w:t>
      </w:r>
    </w:p>
    <w:p w14:paraId="7C6C05A6" w14:textId="77777777" w:rsidR="006B650C" w:rsidRPr="009D5ABE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336C5C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B650C" w:rsidRPr="006B650C">
        <w:rPr>
          <w:rFonts w:asciiTheme="majorHAnsi" w:hAnsiTheme="majorHAnsi" w:cs="Arial"/>
          <w:b/>
          <w:sz w:val="22"/>
          <w:szCs w:val="22"/>
        </w:rPr>
        <w:t>Intern Software Developer (C# .NET)</w:t>
      </w:r>
      <w:r w:rsidR="006B650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B650C">
        <w:rPr>
          <w:rFonts w:asciiTheme="majorHAnsi" w:hAnsiTheme="majorHAnsi" w:cs="Arial"/>
          <w:b/>
          <w:sz w:val="22"/>
          <w:szCs w:val="22"/>
        </w:rPr>
        <w:t>iBwave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4949A6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6B650C">
        <w:rPr>
          <w:rFonts w:asciiTheme="majorHAnsi" w:hAnsiTheme="majorHAnsi" w:cs="Arial"/>
          <w:sz w:val="22"/>
          <w:szCs w:val="22"/>
        </w:rPr>
        <w:t>r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6B650C" w:rsidRPr="006B650C">
        <w:rPr>
          <w:rFonts w:asciiTheme="majorHAnsi" w:hAnsiTheme="majorHAnsi" w:cs="Arial"/>
          <w:sz w:val="22"/>
          <w:szCs w:val="22"/>
        </w:rPr>
        <w:t>Rugjee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7DBF25B2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Pr="00266F25">
        <w:rPr>
          <w:rFonts w:asciiTheme="majorHAnsi" w:hAnsiTheme="majorHAnsi" w:cs="Arial"/>
          <w:sz w:val="22"/>
          <w:szCs w:val="22"/>
        </w:rPr>
        <w:t>Software Development Intern at</w:t>
      </w:r>
      <w:r>
        <w:rPr>
          <w:rFonts w:asciiTheme="majorHAnsi" w:hAnsiTheme="majorHAnsi" w:cs="Arial"/>
          <w:sz w:val="22"/>
          <w:szCs w:val="22"/>
        </w:rPr>
        <w:t xml:space="preserve"> Diff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0BCE3A6A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 xml:space="preserve">strong troubleshooting </w:t>
      </w:r>
      <w:r w:rsidR="00E5103C">
        <w:rPr>
          <w:rFonts w:asciiTheme="majorHAnsi" w:hAnsiTheme="majorHAnsi" w:cs="Arial"/>
          <w:sz w:val="22"/>
          <w:szCs w:val="22"/>
        </w:rPr>
        <w:t xml:space="preserve">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 my proficiency with high-level programming languages such as </w:t>
      </w:r>
      <w:r w:rsidR="004C7D23">
        <w:rPr>
          <w:rFonts w:asciiTheme="majorHAnsi" w:hAnsiTheme="majorHAnsi" w:cs="Arial"/>
          <w:sz w:val="22"/>
          <w:szCs w:val="22"/>
        </w:rPr>
        <w:t>C#, Java</w:t>
      </w:r>
      <w:r w:rsidRPr="002C7E0D">
        <w:rPr>
          <w:rFonts w:asciiTheme="majorHAnsi" w:hAnsiTheme="majorHAnsi" w:cs="Arial"/>
          <w:sz w:val="22"/>
          <w:szCs w:val="22"/>
        </w:rPr>
        <w:t>, Python and JavaScript will allow me to quickly adapt to your tech stack</w:t>
      </w:r>
      <w:r w:rsidR="000626E8">
        <w:rPr>
          <w:rFonts w:asciiTheme="majorHAnsi" w:hAnsiTheme="majorHAnsi" w:cs="Arial"/>
          <w:sz w:val="22"/>
          <w:szCs w:val="22"/>
        </w:rPr>
        <w:t xml:space="preserve"> and work environment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>iBwave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4A3FA60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022BD0">
        <w:rPr>
          <w:rFonts w:asciiTheme="majorHAnsi" w:hAnsiTheme="majorHAnsi" w:cstheme="majorHAnsi"/>
          <w:sz w:val="22"/>
          <w:szCs w:val="22"/>
        </w:rPr>
        <w:t>iBwave</w:t>
      </w:r>
      <w:r w:rsidR="002C7E0D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3918" w14:textId="77777777" w:rsidR="003C10D8" w:rsidRDefault="003C10D8" w:rsidP="00EE342F">
      <w:r>
        <w:separator/>
      </w:r>
    </w:p>
  </w:endnote>
  <w:endnote w:type="continuationSeparator" w:id="0">
    <w:p w14:paraId="2C392F98" w14:textId="77777777" w:rsidR="003C10D8" w:rsidRDefault="003C10D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7DF1" w14:textId="77777777" w:rsidR="003C10D8" w:rsidRDefault="003C10D8" w:rsidP="00EE342F">
      <w:r>
        <w:separator/>
      </w:r>
    </w:p>
  </w:footnote>
  <w:footnote w:type="continuationSeparator" w:id="0">
    <w:p w14:paraId="2F8C2A96" w14:textId="77777777" w:rsidR="003C10D8" w:rsidRDefault="003C10D8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2BD0"/>
    <w:rsid w:val="00033A9F"/>
    <w:rsid w:val="00041E2C"/>
    <w:rsid w:val="0005346D"/>
    <w:rsid w:val="000626E8"/>
    <w:rsid w:val="00072442"/>
    <w:rsid w:val="00081A85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4FA0"/>
    <w:rsid w:val="00265F8B"/>
    <w:rsid w:val="00266F25"/>
    <w:rsid w:val="00281D6E"/>
    <w:rsid w:val="0028391C"/>
    <w:rsid w:val="00286EE6"/>
    <w:rsid w:val="002A575A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26D1"/>
    <w:rsid w:val="00384550"/>
    <w:rsid w:val="003B0184"/>
    <w:rsid w:val="003B7C8E"/>
    <w:rsid w:val="003C10D8"/>
    <w:rsid w:val="003C129B"/>
    <w:rsid w:val="003C6066"/>
    <w:rsid w:val="003E6AF0"/>
    <w:rsid w:val="00404096"/>
    <w:rsid w:val="0040755F"/>
    <w:rsid w:val="00423BB2"/>
    <w:rsid w:val="004334A0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D23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69DE"/>
    <w:rsid w:val="00642C04"/>
    <w:rsid w:val="00662116"/>
    <w:rsid w:val="00673F4B"/>
    <w:rsid w:val="00680B97"/>
    <w:rsid w:val="00681AAC"/>
    <w:rsid w:val="006941B5"/>
    <w:rsid w:val="006A13AB"/>
    <w:rsid w:val="006A29DC"/>
    <w:rsid w:val="006A37E3"/>
    <w:rsid w:val="006A484D"/>
    <w:rsid w:val="006B50D7"/>
    <w:rsid w:val="006B650C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7F33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A5FB9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CF4F80"/>
    <w:rsid w:val="00D03896"/>
    <w:rsid w:val="00D23146"/>
    <w:rsid w:val="00D3094B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12685"/>
    <w:rsid w:val="00E25B3B"/>
    <w:rsid w:val="00E45F5A"/>
    <w:rsid w:val="00E5103C"/>
    <w:rsid w:val="00E532D9"/>
    <w:rsid w:val="00E6714F"/>
    <w:rsid w:val="00E70BCA"/>
    <w:rsid w:val="00E739A8"/>
    <w:rsid w:val="00E74206"/>
    <w:rsid w:val="00E93224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204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185</cp:revision>
  <cp:lastPrinted>2014-10-07T12:46:00Z</cp:lastPrinted>
  <dcterms:created xsi:type="dcterms:W3CDTF">2022-10-30T22:18:00Z</dcterms:created>
  <dcterms:modified xsi:type="dcterms:W3CDTF">2023-05-08T03:15:00Z</dcterms:modified>
</cp:coreProperties>
</file>