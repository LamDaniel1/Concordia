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AD664A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4F7F213F" w:rsidR="00A248A9" w:rsidRPr="00F23971" w:rsidRDefault="00980EF6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 xml:space="preserve">Tuesday, </w:t>
      </w:r>
      <w:r w:rsidR="00F23971">
        <w:rPr>
          <w:rFonts w:asciiTheme="majorHAnsi" w:hAnsiTheme="majorHAnsi" w:cs="Arial"/>
          <w:sz w:val="22"/>
          <w:szCs w:val="22"/>
        </w:rPr>
        <w:t>January 23</w:t>
      </w:r>
      <w:r w:rsidR="00F23971">
        <w:rPr>
          <w:rFonts w:asciiTheme="majorHAnsi" w:hAnsiTheme="majorHAnsi" w:cs="Arial"/>
          <w:sz w:val="22"/>
          <w:szCs w:val="22"/>
          <w:vertAlign w:val="superscript"/>
        </w:rPr>
        <w:t>rd</w:t>
      </w:r>
      <w:r w:rsidR="00F23971">
        <w:rPr>
          <w:rFonts w:asciiTheme="majorHAnsi" w:hAnsiTheme="majorHAnsi" w:cs="Arial"/>
          <w:sz w:val="22"/>
          <w:szCs w:val="22"/>
        </w:rPr>
        <w:t>, 2023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781E5B15" w:rsidR="00662116" w:rsidRPr="00662116" w:rsidRDefault="00266CDF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266CDF">
        <w:rPr>
          <w:rFonts w:asciiTheme="majorHAnsi" w:hAnsiTheme="majorHAnsi" w:cs="Arial"/>
          <w:sz w:val="22"/>
          <w:szCs w:val="22"/>
        </w:rPr>
        <w:t>Stéphanie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D43A59" w:rsidRPr="00D43A59">
        <w:rPr>
          <w:rFonts w:asciiTheme="majorHAnsi" w:hAnsiTheme="majorHAnsi" w:cs="Arial"/>
          <w:sz w:val="22"/>
          <w:szCs w:val="22"/>
        </w:rPr>
        <w:t>Le Blanc</w:t>
      </w:r>
    </w:p>
    <w:p w14:paraId="0C4B0F54" w14:textId="4E43B062" w:rsidR="00662116" w:rsidRPr="00662116" w:rsidRDefault="00756F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Ubisoft</w:t>
      </w:r>
    </w:p>
    <w:p w14:paraId="64255BA4" w14:textId="77777777" w:rsidR="00756F16" w:rsidRDefault="00756F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56F16">
        <w:rPr>
          <w:rFonts w:asciiTheme="majorHAnsi" w:hAnsiTheme="majorHAnsi" w:cs="Arial"/>
          <w:sz w:val="22"/>
          <w:szCs w:val="22"/>
        </w:rPr>
        <w:t>5505 Boul. St-Laurent</w:t>
      </w:r>
    </w:p>
    <w:p w14:paraId="2EA1D31C" w14:textId="70086246" w:rsidR="00A248A9" w:rsidRDefault="00756F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756F16">
        <w:rPr>
          <w:rFonts w:asciiTheme="majorHAnsi" w:hAnsiTheme="majorHAnsi" w:cs="Arial"/>
          <w:sz w:val="22"/>
          <w:szCs w:val="22"/>
        </w:rPr>
        <w:t>Montréal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756F16">
        <w:rPr>
          <w:rFonts w:asciiTheme="majorHAnsi" w:hAnsiTheme="majorHAnsi" w:cs="Arial"/>
          <w:sz w:val="22"/>
          <w:szCs w:val="22"/>
        </w:rPr>
        <w:t>Québec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756F16">
        <w:rPr>
          <w:rFonts w:asciiTheme="majorHAnsi" w:hAnsiTheme="majorHAnsi" w:cs="Arial"/>
          <w:sz w:val="22"/>
          <w:szCs w:val="22"/>
        </w:rPr>
        <w:t>H2T 1S6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0DC3ED8D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F23971">
        <w:rPr>
          <w:rFonts w:asciiTheme="majorHAnsi" w:hAnsiTheme="majorHAnsi" w:cs="Arial"/>
          <w:b/>
          <w:sz w:val="22"/>
          <w:szCs w:val="22"/>
        </w:rPr>
        <w:t xml:space="preserve">Application for </w:t>
      </w:r>
      <w:r w:rsidR="00756F16" w:rsidRPr="00756F16">
        <w:rPr>
          <w:rFonts w:asciiTheme="majorHAnsi" w:hAnsiTheme="majorHAnsi" w:cs="Arial"/>
          <w:b/>
          <w:sz w:val="22"/>
          <w:szCs w:val="22"/>
        </w:rPr>
        <w:t>CRM Front End Web Developer Assistant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Ubisoft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674E415A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Mr</w:t>
      </w:r>
      <w:r w:rsidR="00F23971">
        <w:rPr>
          <w:rFonts w:asciiTheme="majorHAnsi" w:hAnsiTheme="majorHAnsi" w:cs="Arial"/>
          <w:sz w:val="22"/>
          <w:szCs w:val="22"/>
        </w:rPr>
        <w:t>s</w:t>
      </w:r>
      <w:r w:rsidR="00756F16">
        <w:rPr>
          <w:rFonts w:asciiTheme="majorHAnsi" w:hAnsiTheme="majorHAnsi" w:cs="Arial"/>
          <w:sz w:val="22"/>
          <w:szCs w:val="22"/>
        </w:rPr>
        <w:t xml:space="preserve">. </w:t>
      </w:r>
      <w:r w:rsidR="00F23971">
        <w:rPr>
          <w:rFonts w:asciiTheme="majorHAnsi" w:hAnsiTheme="majorHAnsi" w:cs="Arial"/>
          <w:sz w:val="22"/>
          <w:szCs w:val="22"/>
        </w:rPr>
        <w:t>Le Blanc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4389C9FB" w14:textId="55C31B97" w:rsidR="00F21119" w:rsidRPr="00F21119" w:rsidRDefault="00F21119" w:rsidP="00A4571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F21119">
        <w:rPr>
          <w:rFonts w:asciiTheme="majorHAnsi" w:hAnsiTheme="majorHAnsi" w:cs="Arial"/>
          <w:sz w:val="22"/>
          <w:szCs w:val="22"/>
        </w:rPr>
        <w:t>I hope this letter finds you well. I am writing to express my genuine enthusiasm for the CRM Front End Web Developer Assistant position at Ubisoft, for which I have recently submitted my application. Having previously completed an internship with your esteemed company</w:t>
      </w:r>
      <w:r w:rsidR="00F077A5">
        <w:rPr>
          <w:rFonts w:asciiTheme="majorHAnsi" w:hAnsiTheme="majorHAnsi" w:cs="Arial"/>
          <w:sz w:val="22"/>
          <w:szCs w:val="22"/>
        </w:rPr>
        <w:t xml:space="preserve"> and </w:t>
      </w:r>
      <w:r w:rsidR="008542FC">
        <w:rPr>
          <w:rFonts w:asciiTheme="majorHAnsi" w:hAnsiTheme="majorHAnsi" w:cs="Arial"/>
          <w:sz w:val="22"/>
          <w:szCs w:val="22"/>
        </w:rPr>
        <w:t xml:space="preserve">specifically, </w:t>
      </w:r>
      <w:r w:rsidR="00F077A5">
        <w:rPr>
          <w:rFonts w:asciiTheme="majorHAnsi" w:hAnsiTheme="majorHAnsi" w:cs="Arial"/>
          <w:sz w:val="22"/>
          <w:szCs w:val="22"/>
        </w:rPr>
        <w:t xml:space="preserve">for this role </w:t>
      </w:r>
      <w:r w:rsidR="003063C5">
        <w:rPr>
          <w:rFonts w:asciiTheme="majorHAnsi" w:hAnsiTheme="majorHAnsi" w:cs="Arial"/>
          <w:sz w:val="22"/>
          <w:szCs w:val="22"/>
        </w:rPr>
        <w:t>during</w:t>
      </w:r>
      <w:r w:rsidR="00F077A5">
        <w:rPr>
          <w:rFonts w:asciiTheme="majorHAnsi" w:hAnsiTheme="majorHAnsi" w:cs="Arial"/>
          <w:sz w:val="22"/>
          <w:szCs w:val="22"/>
        </w:rPr>
        <w:t xml:space="preserve"> the previous Fall</w:t>
      </w:r>
      <w:r w:rsidR="00B5395A">
        <w:rPr>
          <w:rFonts w:asciiTheme="majorHAnsi" w:hAnsiTheme="majorHAnsi" w:cs="Arial"/>
          <w:sz w:val="22"/>
          <w:szCs w:val="22"/>
        </w:rPr>
        <w:t xml:space="preserve"> 2023</w:t>
      </w:r>
      <w:r w:rsidR="00F077A5">
        <w:rPr>
          <w:rFonts w:asciiTheme="majorHAnsi" w:hAnsiTheme="majorHAnsi" w:cs="Arial"/>
          <w:sz w:val="22"/>
          <w:szCs w:val="22"/>
        </w:rPr>
        <w:t xml:space="preserve"> semester</w:t>
      </w:r>
      <w:r w:rsidRPr="00F21119">
        <w:rPr>
          <w:rFonts w:asciiTheme="majorHAnsi" w:hAnsiTheme="majorHAnsi" w:cs="Arial"/>
          <w:sz w:val="22"/>
          <w:szCs w:val="22"/>
        </w:rPr>
        <w:t xml:space="preserve">, I am eager to bring my skills and dedication </w:t>
      </w:r>
      <w:r w:rsidR="00C5633F">
        <w:rPr>
          <w:rFonts w:asciiTheme="majorHAnsi" w:hAnsiTheme="majorHAnsi" w:cs="Arial"/>
          <w:sz w:val="22"/>
          <w:szCs w:val="22"/>
        </w:rPr>
        <w:t xml:space="preserve">once again </w:t>
      </w:r>
      <w:r w:rsidRPr="00F21119">
        <w:rPr>
          <w:rFonts w:asciiTheme="majorHAnsi" w:hAnsiTheme="majorHAnsi" w:cs="Arial"/>
          <w:sz w:val="22"/>
          <w:szCs w:val="22"/>
        </w:rPr>
        <w:t>to the dynamic team.</w:t>
      </w:r>
    </w:p>
    <w:p w14:paraId="18168D42" w14:textId="77777777" w:rsidR="00F21119" w:rsidRPr="00F21119" w:rsidRDefault="00F21119" w:rsidP="00A4571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68CA85C" w14:textId="08FEB3C6" w:rsidR="00F21119" w:rsidRPr="00F21119" w:rsidRDefault="00F21119" w:rsidP="005D64FE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F21119">
        <w:rPr>
          <w:rFonts w:asciiTheme="majorHAnsi" w:hAnsiTheme="majorHAnsi" w:cs="Arial"/>
          <w:sz w:val="22"/>
          <w:szCs w:val="22"/>
        </w:rPr>
        <w:t>As a current Software Engineering major at Concordia University and a graduate of the Computer Science Technology program at Dawson College, I am equipped with a strong foundation in front-end development (HTML, CSS, JavaScript, React)</w:t>
      </w:r>
      <w:r w:rsidR="00242230">
        <w:rPr>
          <w:rFonts w:asciiTheme="majorHAnsi" w:hAnsiTheme="majorHAnsi" w:cs="Arial"/>
          <w:sz w:val="22"/>
          <w:szCs w:val="22"/>
        </w:rPr>
        <w:t xml:space="preserve"> and back-end</w:t>
      </w:r>
      <w:r w:rsidRPr="00F21119">
        <w:rPr>
          <w:rFonts w:asciiTheme="majorHAnsi" w:hAnsiTheme="majorHAnsi" w:cs="Arial"/>
          <w:sz w:val="22"/>
          <w:szCs w:val="22"/>
        </w:rPr>
        <w:t xml:space="preserve"> development (Node.js,</w:t>
      </w:r>
      <w:r w:rsidR="00242230">
        <w:rPr>
          <w:rFonts w:asciiTheme="majorHAnsi" w:hAnsiTheme="majorHAnsi" w:cs="Arial"/>
          <w:sz w:val="22"/>
          <w:szCs w:val="22"/>
        </w:rPr>
        <w:t xml:space="preserve"> MySQL</w:t>
      </w:r>
      <w:r w:rsidRPr="00F21119">
        <w:rPr>
          <w:rFonts w:asciiTheme="majorHAnsi" w:hAnsiTheme="majorHAnsi" w:cs="Arial"/>
          <w:sz w:val="22"/>
          <w:szCs w:val="22"/>
        </w:rPr>
        <w:t>)</w:t>
      </w:r>
      <w:r w:rsidR="00242230">
        <w:rPr>
          <w:rFonts w:asciiTheme="majorHAnsi" w:hAnsiTheme="majorHAnsi" w:cs="Arial"/>
          <w:sz w:val="22"/>
          <w:szCs w:val="22"/>
        </w:rPr>
        <w:t>,</w:t>
      </w:r>
      <w:r w:rsidR="00582D4A">
        <w:rPr>
          <w:rFonts w:asciiTheme="majorHAnsi" w:hAnsiTheme="majorHAnsi" w:cs="Arial"/>
          <w:sz w:val="22"/>
          <w:szCs w:val="22"/>
        </w:rPr>
        <w:t xml:space="preserve"> thus</w:t>
      </w:r>
      <w:r w:rsidRPr="00F21119">
        <w:rPr>
          <w:rFonts w:asciiTheme="majorHAnsi" w:hAnsiTheme="majorHAnsi" w:cs="Arial"/>
          <w:sz w:val="22"/>
          <w:szCs w:val="22"/>
        </w:rPr>
        <w:t xml:space="preserve"> I am confident that my technical knowledge will be </w:t>
      </w:r>
      <w:r w:rsidRPr="00F21119">
        <w:rPr>
          <w:rFonts w:asciiTheme="majorHAnsi" w:hAnsiTheme="majorHAnsi" w:cs="Arial"/>
          <w:sz w:val="22"/>
          <w:szCs w:val="22"/>
        </w:rPr>
        <w:t>an asset</w:t>
      </w:r>
      <w:r w:rsidRPr="00F21119">
        <w:rPr>
          <w:rFonts w:asciiTheme="majorHAnsi" w:hAnsiTheme="majorHAnsi" w:cs="Arial"/>
          <w:sz w:val="22"/>
          <w:szCs w:val="22"/>
        </w:rPr>
        <w:t xml:space="preserve"> to the role.</w:t>
      </w:r>
      <w:r w:rsidR="00225AE3">
        <w:rPr>
          <w:rFonts w:asciiTheme="majorHAnsi" w:hAnsiTheme="majorHAnsi" w:cs="Arial"/>
          <w:sz w:val="22"/>
          <w:szCs w:val="22"/>
        </w:rPr>
        <w:t xml:space="preserve"> </w:t>
      </w:r>
      <w:r w:rsidR="005D64FE" w:rsidRPr="005D64FE">
        <w:rPr>
          <w:rFonts w:asciiTheme="majorHAnsi" w:hAnsiTheme="majorHAnsi" w:cs="Arial"/>
          <w:sz w:val="22"/>
          <w:szCs w:val="22"/>
        </w:rPr>
        <w:t>Upon reviewing the job description, I observed a strong emphasis on candidates possessing expertise in web development and robust coding skills in HTML, CSS, and JavaScript – skills that I have adeptly demonstrated and honed over time. Throughout my previous internship with the team, I showcased proficiency in these languages by consistently completing assigned tickets well ahead of their deadlines. Notably, I swiftly acquired the necessary skills to navigate and adapt to the Salesforce platform, an unfamiliar technology for me prior to the internship. While I demonstrated self-reliance</w:t>
      </w:r>
      <w:r w:rsidR="00A1145F">
        <w:rPr>
          <w:rFonts w:asciiTheme="majorHAnsi" w:hAnsiTheme="majorHAnsi" w:cs="Arial"/>
          <w:sz w:val="22"/>
          <w:szCs w:val="22"/>
        </w:rPr>
        <w:t xml:space="preserve"> by proactively addressing the </w:t>
      </w:r>
      <w:r w:rsidR="00DE2769">
        <w:rPr>
          <w:rFonts w:asciiTheme="majorHAnsi" w:hAnsiTheme="majorHAnsi" w:cs="Arial"/>
          <w:sz w:val="22"/>
          <w:szCs w:val="22"/>
        </w:rPr>
        <w:t>more challenging and time-intensive tickets</w:t>
      </w:r>
      <w:r w:rsidR="005D64FE" w:rsidRPr="005D64FE">
        <w:rPr>
          <w:rFonts w:asciiTheme="majorHAnsi" w:hAnsiTheme="majorHAnsi" w:cs="Arial"/>
          <w:sz w:val="22"/>
          <w:szCs w:val="22"/>
        </w:rPr>
        <w:t xml:space="preserve">, I maintained an open line of communication </w:t>
      </w:r>
      <w:r w:rsidR="005A0DB0">
        <w:rPr>
          <w:rFonts w:asciiTheme="majorHAnsi" w:hAnsiTheme="majorHAnsi" w:cs="Arial"/>
          <w:sz w:val="22"/>
          <w:szCs w:val="22"/>
        </w:rPr>
        <w:t>as e</w:t>
      </w:r>
      <w:r w:rsidR="005D64FE" w:rsidRPr="005D64FE">
        <w:rPr>
          <w:rFonts w:asciiTheme="majorHAnsi" w:hAnsiTheme="majorHAnsi" w:cs="Arial"/>
          <w:sz w:val="22"/>
          <w:szCs w:val="22"/>
        </w:rPr>
        <w:t>ffective communication was integral to my role, involving collaboration with diverse teams such as D2P, Design, Marketing, IT, among others.</w:t>
      </w:r>
      <w:r w:rsidR="005D64FE">
        <w:rPr>
          <w:rFonts w:asciiTheme="majorHAnsi" w:hAnsiTheme="majorHAnsi" w:cs="Arial"/>
          <w:sz w:val="22"/>
          <w:szCs w:val="22"/>
        </w:rPr>
        <w:t xml:space="preserve"> </w:t>
      </w:r>
      <w:r w:rsidR="005D64FE" w:rsidRPr="005D64FE">
        <w:rPr>
          <w:rFonts w:asciiTheme="majorHAnsi" w:hAnsiTheme="majorHAnsi" w:cs="Arial"/>
          <w:sz w:val="22"/>
          <w:szCs w:val="22"/>
        </w:rPr>
        <w:t xml:space="preserve">Beyond the technical aspects of the internship, I </w:t>
      </w:r>
      <w:r w:rsidR="00696887">
        <w:rPr>
          <w:rFonts w:asciiTheme="majorHAnsi" w:hAnsiTheme="majorHAnsi" w:cs="Arial"/>
          <w:sz w:val="22"/>
          <w:szCs w:val="22"/>
        </w:rPr>
        <w:t xml:space="preserve">also </w:t>
      </w:r>
      <w:r w:rsidR="005D64FE" w:rsidRPr="005D64FE">
        <w:rPr>
          <w:rFonts w:asciiTheme="majorHAnsi" w:hAnsiTheme="majorHAnsi" w:cs="Arial"/>
          <w:sz w:val="22"/>
          <w:szCs w:val="22"/>
        </w:rPr>
        <w:t xml:space="preserve">enjoyed the positive and collaborative work dynamic within the </w:t>
      </w:r>
      <w:r w:rsidR="000E67FF" w:rsidRPr="005D64FE">
        <w:rPr>
          <w:rFonts w:asciiTheme="majorHAnsi" w:hAnsiTheme="majorHAnsi" w:cs="Arial"/>
          <w:sz w:val="22"/>
          <w:szCs w:val="22"/>
        </w:rPr>
        <w:t>team,</w:t>
      </w:r>
      <w:r w:rsidR="00696887">
        <w:rPr>
          <w:rFonts w:asciiTheme="majorHAnsi" w:hAnsiTheme="majorHAnsi" w:cs="Arial"/>
          <w:sz w:val="22"/>
          <w:szCs w:val="22"/>
        </w:rPr>
        <w:t xml:space="preserve"> and</w:t>
      </w:r>
      <w:r w:rsidR="005D64FE" w:rsidRPr="005D64FE">
        <w:rPr>
          <w:rFonts w:asciiTheme="majorHAnsi" w:hAnsiTheme="majorHAnsi" w:cs="Arial"/>
          <w:sz w:val="22"/>
          <w:szCs w:val="22"/>
        </w:rPr>
        <w:t xml:space="preserve"> I am eager to rejoi</w:t>
      </w:r>
      <w:r w:rsidR="000E67FF">
        <w:rPr>
          <w:rFonts w:asciiTheme="majorHAnsi" w:hAnsiTheme="majorHAnsi" w:cs="Arial"/>
          <w:sz w:val="22"/>
          <w:szCs w:val="22"/>
        </w:rPr>
        <w:t>n</w:t>
      </w:r>
      <w:r w:rsidR="005D64FE" w:rsidRPr="005D64FE">
        <w:rPr>
          <w:rFonts w:asciiTheme="majorHAnsi" w:hAnsiTheme="majorHAnsi" w:cs="Arial"/>
          <w:sz w:val="22"/>
          <w:szCs w:val="22"/>
        </w:rPr>
        <w:t>, not only to contribute to the work at hand but also to engage socially, fostering the camaraderie that makes Ubisoft an exciting place to work.</w:t>
      </w:r>
    </w:p>
    <w:p w14:paraId="1AC887ED" w14:textId="77777777" w:rsidR="005D64FE" w:rsidRDefault="005D64FE" w:rsidP="00F21119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2D239037" w14:textId="75B423A6" w:rsidR="00F21119" w:rsidRPr="00F21119" w:rsidRDefault="00F21119" w:rsidP="00F21119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 w:rsidRPr="00F21119">
        <w:rPr>
          <w:rFonts w:asciiTheme="majorHAnsi" w:hAnsiTheme="majorHAnsi" w:cs="Arial"/>
          <w:sz w:val="22"/>
          <w:szCs w:val="22"/>
        </w:rPr>
        <w:t xml:space="preserve">I am excited about the prospect of </w:t>
      </w:r>
      <w:r w:rsidR="007C04E3">
        <w:rPr>
          <w:rFonts w:asciiTheme="majorHAnsi" w:hAnsiTheme="majorHAnsi" w:cs="Arial"/>
          <w:sz w:val="22"/>
          <w:szCs w:val="22"/>
        </w:rPr>
        <w:t xml:space="preserve">once again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Ubisoft's innovative </w:t>
      </w:r>
      <w:r w:rsidR="001E03D2">
        <w:rPr>
          <w:rFonts w:asciiTheme="majorHAnsi" w:hAnsiTheme="majorHAnsi" w:cs="Arial"/>
          <w:sz w:val="22"/>
          <w:szCs w:val="22"/>
        </w:rPr>
        <w:t>emails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 w:rsidR="001E03D2">
        <w:rPr>
          <w:rFonts w:asciiTheme="majorHAnsi" w:hAnsiTheme="majorHAnsi" w:cs="Arial"/>
          <w:sz w:val="22"/>
          <w:szCs w:val="22"/>
        </w:rPr>
        <w:t xml:space="preserve"> </w:t>
      </w:r>
      <w:r w:rsidR="00A45713">
        <w:rPr>
          <w:rFonts w:asciiTheme="majorHAnsi" w:hAnsiTheme="majorHAnsi" w:cs="Arial"/>
          <w:sz w:val="22"/>
          <w:szCs w:val="22"/>
        </w:rPr>
        <w:t>collaborat</w:t>
      </w:r>
      <w:r w:rsidR="007C04E3">
        <w:rPr>
          <w:rFonts w:asciiTheme="majorHAnsi" w:hAnsiTheme="majorHAnsi" w:cs="Arial"/>
          <w:sz w:val="22"/>
          <w:szCs w:val="22"/>
        </w:rPr>
        <w:t>ing</w:t>
      </w:r>
      <w:r w:rsidR="001E03D2">
        <w:rPr>
          <w:rFonts w:asciiTheme="majorHAnsi" w:hAnsiTheme="majorHAnsi" w:cs="Arial"/>
          <w:sz w:val="22"/>
          <w:szCs w:val="22"/>
        </w:rPr>
        <w:t xml:space="preserve"> with the </w:t>
      </w:r>
      <w:r w:rsidR="00A45713">
        <w:rPr>
          <w:rFonts w:asciiTheme="majorHAnsi" w:hAnsiTheme="majorHAnsi" w:cs="Arial"/>
          <w:sz w:val="22"/>
          <w:szCs w:val="22"/>
        </w:rPr>
        <w:t>talented CRM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 w:rsidR="00A45713">
        <w:rPr>
          <w:rFonts w:asciiTheme="majorHAnsi" w:hAnsiTheme="majorHAnsi" w:cs="Arial"/>
          <w:sz w:val="22"/>
          <w:szCs w:val="22"/>
        </w:rPr>
        <w:t xml:space="preserve"> or</w:t>
      </w:r>
      <w:r w:rsidR="0091342F">
        <w:rPr>
          <w:rFonts w:asciiTheme="majorHAnsi" w:hAnsiTheme="majorHAnsi" w:cs="Arial"/>
          <w:sz w:val="22"/>
          <w:szCs w:val="22"/>
        </w:rPr>
        <w:t xml:space="preserve"> via</w:t>
      </w:r>
      <w:r w:rsidR="00A45713">
        <w:rPr>
          <w:rFonts w:asciiTheme="majorHAnsi" w:hAnsiTheme="majorHAnsi" w:cs="Arial"/>
          <w:sz w:val="22"/>
          <w:szCs w:val="22"/>
        </w:rPr>
        <w:t xml:space="preserve"> </w:t>
      </w:r>
      <w:hyperlink r:id="rId9" w:history="1">
        <w:r w:rsidR="00A45713"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 w:rsidR="00A45713">
        <w:rPr>
          <w:rFonts w:asciiTheme="majorHAnsi" w:hAnsiTheme="majorHAnsi" w:cs="Arial"/>
          <w:sz w:val="22"/>
          <w:szCs w:val="22"/>
        </w:rPr>
        <w:t xml:space="preserve"> </w:t>
      </w:r>
      <w:r w:rsidR="0091342F">
        <w:rPr>
          <w:rFonts w:asciiTheme="majorHAnsi" w:hAnsiTheme="majorHAnsi" w:cs="Arial"/>
          <w:sz w:val="22"/>
          <w:szCs w:val="22"/>
        </w:rPr>
        <w:t>by email.</w:t>
      </w:r>
    </w:p>
    <w:p w14:paraId="486049B3" w14:textId="77777777" w:rsidR="00F21119" w:rsidRPr="00F21119" w:rsidRDefault="00F21119" w:rsidP="00F21119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4857ED1E" w14:textId="7E1C6762" w:rsidR="00A248A9" w:rsidRDefault="00F21119" w:rsidP="00F21119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 w:rsidRPr="00F21119">
        <w:rPr>
          <w:rFonts w:asciiTheme="majorHAnsi" w:hAnsiTheme="majorHAnsi" w:cs="Arial"/>
          <w:sz w:val="22"/>
          <w:szCs w:val="22"/>
        </w:rPr>
        <w:t>Thank you for considering my application. I look forward to the possibility of contributing to</w:t>
      </w:r>
      <w:r w:rsidR="00CE21A2">
        <w:rPr>
          <w:rFonts w:asciiTheme="majorHAnsi" w:hAnsiTheme="majorHAnsi" w:cs="Arial"/>
          <w:sz w:val="22"/>
          <w:szCs w:val="22"/>
        </w:rPr>
        <w:t xml:space="preserve"> Ubisoft’s success.</w:t>
      </w:r>
    </w:p>
    <w:p w14:paraId="19120950" w14:textId="77777777" w:rsidR="001E03D2" w:rsidRPr="009D5ABE" w:rsidRDefault="001E03D2" w:rsidP="00F21119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C447" w14:textId="77777777" w:rsidR="00E70BCA" w:rsidRDefault="00E70BCA" w:rsidP="00EE342F">
      <w:r>
        <w:separator/>
      </w:r>
    </w:p>
  </w:endnote>
  <w:endnote w:type="continuationSeparator" w:id="0">
    <w:p w14:paraId="1024BE81" w14:textId="77777777" w:rsidR="00E70BCA" w:rsidRDefault="00E70BC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8FBE" w14:textId="77777777" w:rsidR="00E70BCA" w:rsidRDefault="00E70BCA" w:rsidP="00EE342F">
      <w:r>
        <w:separator/>
      </w:r>
    </w:p>
  </w:footnote>
  <w:footnote w:type="continuationSeparator" w:id="0">
    <w:p w14:paraId="4BA78196" w14:textId="77777777" w:rsidR="00E70BCA" w:rsidRDefault="00E70BC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3679A"/>
    <w:rsid w:val="00037B44"/>
    <w:rsid w:val="00041E2C"/>
    <w:rsid w:val="00054434"/>
    <w:rsid w:val="00072442"/>
    <w:rsid w:val="0008045D"/>
    <w:rsid w:val="00081BE1"/>
    <w:rsid w:val="00090A7B"/>
    <w:rsid w:val="000A1D52"/>
    <w:rsid w:val="000A2D3B"/>
    <w:rsid w:val="000B3269"/>
    <w:rsid w:val="000C76E7"/>
    <w:rsid w:val="000C7B6D"/>
    <w:rsid w:val="000E6100"/>
    <w:rsid w:val="000E67FF"/>
    <w:rsid w:val="000F0A03"/>
    <w:rsid w:val="000F6DB8"/>
    <w:rsid w:val="00103972"/>
    <w:rsid w:val="0011514C"/>
    <w:rsid w:val="00124671"/>
    <w:rsid w:val="0014592D"/>
    <w:rsid w:val="00145B80"/>
    <w:rsid w:val="001578AA"/>
    <w:rsid w:val="00162DFA"/>
    <w:rsid w:val="0018680F"/>
    <w:rsid w:val="001B5280"/>
    <w:rsid w:val="001B538A"/>
    <w:rsid w:val="001C3D38"/>
    <w:rsid w:val="001E03D2"/>
    <w:rsid w:val="001F39B8"/>
    <w:rsid w:val="001F5AFC"/>
    <w:rsid w:val="001F6111"/>
    <w:rsid w:val="00201F53"/>
    <w:rsid w:val="00206705"/>
    <w:rsid w:val="00215BD4"/>
    <w:rsid w:val="00225AE3"/>
    <w:rsid w:val="00232FE0"/>
    <w:rsid w:val="002359CE"/>
    <w:rsid w:val="00242230"/>
    <w:rsid w:val="00254BD7"/>
    <w:rsid w:val="0026349A"/>
    <w:rsid w:val="00264AC8"/>
    <w:rsid w:val="00265F8B"/>
    <w:rsid w:val="00266CDF"/>
    <w:rsid w:val="00281D6E"/>
    <w:rsid w:val="00286EE6"/>
    <w:rsid w:val="002C1B3D"/>
    <w:rsid w:val="002C40E7"/>
    <w:rsid w:val="002C4E30"/>
    <w:rsid w:val="002D21A5"/>
    <w:rsid w:val="002D78A7"/>
    <w:rsid w:val="002E2616"/>
    <w:rsid w:val="002E5309"/>
    <w:rsid w:val="00304E85"/>
    <w:rsid w:val="003063C5"/>
    <w:rsid w:val="00312EB2"/>
    <w:rsid w:val="00314D33"/>
    <w:rsid w:val="00317191"/>
    <w:rsid w:val="00327EC8"/>
    <w:rsid w:val="00331C2A"/>
    <w:rsid w:val="003460F5"/>
    <w:rsid w:val="00350FB5"/>
    <w:rsid w:val="003B0184"/>
    <w:rsid w:val="003B3FF2"/>
    <w:rsid w:val="003C129B"/>
    <w:rsid w:val="003F5E6D"/>
    <w:rsid w:val="0040755F"/>
    <w:rsid w:val="00423BB2"/>
    <w:rsid w:val="004365B0"/>
    <w:rsid w:val="004416D2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82D4A"/>
    <w:rsid w:val="00593F1C"/>
    <w:rsid w:val="005A06EF"/>
    <w:rsid w:val="005A0DB0"/>
    <w:rsid w:val="005D196F"/>
    <w:rsid w:val="005D64FE"/>
    <w:rsid w:val="005D6595"/>
    <w:rsid w:val="006101A0"/>
    <w:rsid w:val="0062455B"/>
    <w:rsid w:val="006369DE"/>
    <w:rsid w:val="00662116"/>
    <w:rsid w:val="0066743C"/>
    <w:rsid w:val="00673F4B"/>
    <w:rsid w:val="006941B5"/>
    <w:rsid w:val="00695D22"/>
    <w:rsid w:val="00696887"/>
    <w:rsid w:val="006A01FC"/>
    <w:rsid w:val="006A29DC"/>
    <w:rsid w:val="006A37E3"/>
    <w:rsid w:val="006A484D"/>
    <w:rsid w:val="006B50D7"/>
    <w:rsid w:val="006C15BF"/>
    <w:rsid w:val="006F6FC4"/>
    <w:rsid w:val="007046C0"/>
    <w:rsid w:val="00704D45"/>
    <w:rsid w:val="0070656A"/>
    <w:rsid w:val="00720AA9"/>
    <w:rsid w:val="00720D12"/>
    <w:rsid w:val="0073604F"/>
    <w:rsid w:val="007405D5"/>
    <w:rsid w:val="007441F6"/>
    <w:rsid w:val="007507A0"/>
    <w:rsid w:val="00756F16"/>
    <w:rsid w:val="00761A66"/>
    <w:rsid w:val="00761AD8"/>
    <w:rsid w:val="0077296F"/>
    <w:rsid w:val="007C04E3"/>
    <w:rsid w:val="007F67FB"/>
    <w:rsid w:val="008057E7"/>
    <w:rsid w:val="0083098C"/>
    <w:rsid w:val="0084149A"/>
    <w:rsid w:val="008461A2"/>
    <w:rsid w:val="00853FA7"/>
    <w:rsid w:val="008542FC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910A1D"/>
    <w:rsid w:val="00910EFA"/>
    <w:rsid w:val="0091342F"/>
    <w:rsid w:val="009313AE"/>
    <w:rsid w:val="00932212"/>
    <w:rsid w:val="00942E94"/>
    <w:rsid w:val="00946390"/>
    <w:rsid w:val="00951221"/>
    <w:rsid w:val="00951B55"/>
    <w:rsid w:val="0097240D"/>
    <w:rsid w:val="00980EF6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145F"/>
    <w:rsid w:val="00A2207C"/>
    <w:rsid w:val="00A248A9"/>
    <w:rsid w:val="00A32A0F"/>
    <w:rsid w:val="00A33C77"/>
    <w:rsid w:val="00A41923"/>
    <w:rsid w:val="00A45713"/>
    <w:rsid w:val="00A46074"/>
    <w:rsid w:val="00A5683A"/>
    <w:rsid w:val="00A6479C"/>
    <w:rsid w:val="00A64EEF"/>
    <w:rsid w:val="00A74998"/>
    <w:rsid w:val="00A97F16"/>
    <w:rsid w:val="00AA253E"/>
    <w:rsid w:val="00AC3ED6"/>
    <w:rsid w:val="00AC3F4F"/>
    <w:rsid w:val="00AC5D7E"/>
    <w:rsid w:val="00AD632D"/>
    <w:rsid w:val="00AD664A"/>
    <w:rsid w:val="00AD7DCD"/>
    <w:rsid w:val="00B33E7F"/>
    <w:rsid w:val="00B363D3"/>
    <w:rsid w:val="00B44B8F"/>
    <w:rsid w:val="00B5185C"/>
    <w:rsid w:val="00B5395A"/>
    <w:rsid w:val="00B70DC0"/>
    <w:rsid w:val="00B81B74"/>
    <w:rsid w:val="00B97170"/>
    <w:rsid w:val="00BB1E53"/>
    <w:rsid w:val="00BB541E"/>
    <w:rsid w:val="00BB6AD5"/>
    <w:rsid w:val="00BD4813"/>
    <w:rsid w:val="00BD6E1C"/>
    <w:rsid w:val="00BF7BDD"/>
    <w:rsid w:val="00C10971"/>
    <w:rsid w:val="00C32E2C"/>
    <w:rsid w:val="00C5633F"/>
    <w:rsid w:val="00C569C8"/>
    <w:rsid w:val="00C65732"/>
    <w:rsid w:val="00C80ABE"/>
    <w:rsid w:val="00C821CC"/>
    <w:rsid w:val="00C85FD7"/>
    <w:rsid w:val="00C8734F"/>
    <w:rsid w:val="00CA56F0"/>
    <w:rsid w:val="00CB36AC"/>
    <w:rsid w:val="00CC006D"/>
    <w:rsid w:val="00CC3A05"/>
    <w:rsid w:val="00CE21A2"/>
    <w:rsid w:val="00CE2673"/>
    <w:rsid w:val="00CE7A65"/>
    <w:rsid w:val="00CF24D0"/>
    <w:rsid w:val="00CF25DC"/>
    <w:rsid w:val="00D23146"/>
    <w:rsid w:val="00D33B27"/>
    <w:rsid w:val="00D344C4"/>
    <w:rsid w:val="00D3695F"/>
    <w:rsid w:val="00D43A59"/>
    <w:rsid w:val="00D5655E"/>
    <w:rsid w:val="00D73D33"/>
    <w:rsid w:val="00D75277"/>
    <w:rsid w:val="00D86001"/>
    <w:rsid w:val="00DB0896"/>
    <w:rsid w:val="00DC03FA"/>
    <w:rsid w:val="00DD1A1B"/>
    <w:rsid w:val="00DE2769"/>
    <w:rsid w:val="00DE48A3"/>
    <w:rsid w:val="00DF23A0"/>
    <w:rsid w:val="00DF4082"/>
    <w:rsid w:val="00E000C8"/>
    <w:rsid w:val="00E0174D"/>
    <w:rsid w:val="00E02C3A"/>
    <w:rsid w:val="00E25B3B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077A5"/>
    <w:rsid w:val="00F21119"/>
    <w:rsid w:val="00F23971"/>
    <w:rsid w:val="00F264E1"/>
    <w:rsid w:val="00F41CF1"/>
    <w:rsid w:val="00F43C9F"/>
    <w:rsid w:val="00F44D94"/>
    <w:rsid w:val="00F61CFA"/>
    <w:rsid w:val="00F779AF"/>
    <w:rsid w:val="00F91E5A"/>
    <w:rsid w:val="00FA598F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0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2</cp:revision>
  <cp:lastPrinted>2014-10-07T12:46:00Z</cp:lastPrinted>
  <dcterms:created xsi:type="dcterms:W3CDTF">2024-01-23T19:52:00Z</dcterms:created>
  <dcterms:modified xsi:type="dcterms:W3CDTF">2024-01-23T19:52:00Z</dcterms:modified>
</cp:coreProperties>
</file>