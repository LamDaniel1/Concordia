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E3F6" w14:textId="77777777" w:rsidR="00F40772" w:rsidRPr="0018680F" w:rsidRDefault="00F40772" w:rsidP="00F40772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684F38EB" w14:textId="77777777" w:rsidR="00F40772" w:rsidRPr="009D5ABE" w:rsidRDefault="00F40772" w:rsidP="00F40772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4247866F" w14:textId="77777777" w:rsidR="00F40772" w:rsidRPr="009D5ABE" w:rsidRDefault="00F40772" w:rsidP="00F40772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4CFD1BDA" w14:textId="77777777" w:rsidR="00F40772" w:rsidRPr="009D5ABE" w:rsidRDefault="00F40772" w:rsidP="00F40772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52257A2" w14:textId="77777777" w:rsidR="00F40772" w:rsidRDefault="00F40772" w:rsidP="00F40772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Wednesday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January</w:t>
      </w:r>
      <w:r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31</w:t>
      </w:r>
      <w:r>
        <w:rPr>
          <w:rFonts w:asciiTheme="majorHAnsi" w:hAnsiTheme="majorHAnsi" w:cs="Arial"/>
          <w:sz w:val="22"/>
          <w:szCs w:val="22"/>
          <w:vertAlign w:val="superscript"/>
        </w:rPr>
        <w:t>st</w:t>
      </w:r>
      <w:r w:rsidRPr="009D5ABE">
        <w:rPr>
          <w:rFonts w:asciiTheme="majorHAnsi" w:hAnsiTheme="majorHAnsi" w:cs="Arial"/>
          <w:sz w:val="22"/>
          <w:szCs w:val="22"/>
        </w:rPr>
        <w:t>, 202</w:t>
      </w:r>
      <w:r>
        <w:rPr>
          <w:rFonts w:asciiTheme="majorHAnsi" w:hAnsiTheme="majorHAnsi" w:cs="Arial"/>
          <w:sz w:val="22"/>
          <w:szCs w:val="22"/>
        </w:rPr>
        <w:t>4</w:t>
      </w:r>
    </w:p>
    <w:p w14:paraId="3188A8BC" w14:textId="77777777" w:rsidR="00F40772" w:rsidRPr="009D5ABE" w:rsidRDefault="00F40772" w:rsidP="00F4077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62BE07B1" w14:textId="77777777" w:rsidR="00F40772" w:rsidRPr="00662116" w:rsidRDefault="00F40772" w:rsidP="00F407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43BCD">
        <w:rPr>
          <w:rFonts w:asciiTheme="majorHAnsi" w:hAnsiTheme="majorHAnsi" w:cs="Arial"/>
          <w:sz w:val="22"/>
          <w:szCs w:val="22"/>
        </w:rPr>
        <w:t>Anastasia Guerriero</w:t>
      </w:r>
    </w:p>
    <w:p w14:paraId="2F39F183" w14:textId="77777777" w:rsidR="00F40772" w:rsidRPr="00662116" w:rsidRDefault="00F40772" w:rsidP="00F407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proofErr w:type="spellStart"/>
      <w:r>
        <w:rPr>
          <w:rFonts w:asciiTheme="majorHAnsi" w:hAnsiTheme="majorHAnsi" w:cs="Arial"/>
          <w:sz w:val="22"/>
          <w:szCs w:val="22"/>
        </w:rPr>
        <w:t>Dormakaba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Canada</w:t>
      </w:r>
    </w:p>
    <w:p w14:paraId="5CF2EAC1" w14:textId="77777777" w:rsidR="00F40772" w:rsidRDefault="00F40772" w:rsidP="00F407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A43BCD">
        <w:rPr>
          <w:rFonts w:asciiTheme="majorHAnsi" w:hAnsiTheme="majorHAnsi" w:cs="Arial"/>
          <w:sz w:val="22"/>
          <w:szCs w:val="22"/>
        </w:rPr>
        <w:t xml:space="preserve">7301 </w:t>
      </w:r>
      <w:proofErr w:type="spellStart"/>
      <w:r w:rsidRPr="00A43BCD">
        <w:rPr>
          <w:rFonts w:asciiTheme="majorHAnsi" w:hAnsiTheme="majorHAnsi" w:cs="Arial"/>
          <w:sz w:val="22"/>
          <w:szCs w:val="22"/>
        </w:rPr>
        <w:t>Decarie</w:t>
      </w:r>
      <w:proofErr w:type="spellEnd"/>
      <w:r w:rsidRPr="00A43BCD">
        <w:rPr>
          <w:rFonts w:asciiTheme="majorHAnsi" w:hAnsiTheme="majorHAnsi" w:cs="Arial"/>
          <w:sz w:val="22"/>
          <w:szCs w:val="22"/>
        </w:rPr>
        <w:t xml:space="preserve"> Blvd</w:t>
      </w:r>
    </w:p>
    <w:p w14:paraId="6E24E8D8" w14:textId="77777777" w:rsidR="00F40772" w:rsidRPr="005369EB" w:rsidRDefault="00F40772" w:rsidP="00F40772">
      <w:pPr>
        <w:widowControl w:val="0"/>
        <w:autoSpaceDE w:val="0"/>
        <w:autoSpaceDN w:val="0"/>
        <w:adjustRightInd w:val="0"/>
        <w:jc w:val="both"/>
      </w:pPr>
      <w:r>
        <w:rPr>
          <w:rFonts w:asciiTheme="majorHAnsi" w:hAnsiTheme="majorHAnsi" w:cs="Arial"/>
          <w:sz w:val="22"/>
          <w:szCs w:val="22"/>
        </w:rPr>
        <w:t>Montreal</w:t>
      </w:r>
      <w:r w:rsidRPr="00662116">
        <w:rPr>
          <w:rFonts w:asciiTheme="majorHAnsi" w:hAnsiTheme="majorHAnsi" w:cs="Arial"/>
          <w:sz w:val="22"/>
          <w:szCs w:val="22"/>
        </w:rPr>
        <w:t xml:space="preserve">, </w:t>
      </w:r>
      <w:r w:rsidRPr="002C6EFA">
        <w:rPr>
          <w:rFonts w:asciiTheme="majorHAnsi" w:hAnsiTheme="majorHAnsi" w:cs="Arial"/>
          <w:sz w:val="22"/>
          <w:szCs w:val="22"/>
        </w:rPr>
        <w:t>Québec</w:t>
      </w:r>
      <w:r w:rsidRPr="00662116">
        <w:rPr>
          <w:rFonts w:asciiTheme="majorHAnsi" w:hAnsiTheme="majorHAnsi" w:cs="Arial"/>
          <w:sz w:val="22"/>
          <w:szCs w:val="22"/>
        </w:rPr>
        <w:t xml:space="preserve"> </w:t>
      </w:r>
      <w:r w:rsidRPr="005369EB">
        <w:rPr>
          <w:rFonts w:asciiTheme="majorHAnsi" w:hAnsiTheme="majorHAnsi" w:cs="Arial"/>
          <w:sz w:val="22"/>
          <w:szCs w:val="22"/>
        </w:rPr>
        <w:t>H4P 2G7</w:t>
      </w:r>
    </w:p>
    <w:p w14:paraId="1905948B" w14:textId="77777777" w:rsidR="00F40772" w:rsidRPr="009D5ABE" w:rsidRDefault="00F40772" w:rsidP="00F407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06204588" w14:textId="77777777" w:rsidR="00F40772" w:rsidRPr="009D5ABE" w:rsidRDefault="00F40772" w:rsidP="00F4077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 xml:space="preserve">: .NET Software Development Intern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Arial"/>
          <w:b/>
          <w:sz w:val="22"/>
          <w:szCs w:val="22"/>
        </w:rPr>
        <w:t>Dormakaba</w:t>
      </w:r>
      <w:proofErr w:type="spellEnd"/>
      <w:r>
        <w:rPr>
          <w:rFonts w:asciiTheme="majorHAnsi" w:hAnsiTheme="majorHAnsi" w:cs="Arial"/>
          <w:b/>
          <w:sz w:val="22"/>
          <w:szCs w:val="22"/>
        </w:rPr>
        <w:t xml:space="preserve"> Canada</w:t>
      </w:r>
    </w:p>
    <w:p w14:paraId="1F182C41" w14:textId="77777777" w:rsidR="00F40772" w:rsidRPr="009D5ABE" w:rsidRDefault="00F40772" w:rsidP="00F4077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7D6675C7" w14:textId="77777777" w:rsidR="00F40772" w:rsidRPr="009D5ABE" w:rsidRDefault="00F40772" w:rsidP="00F40772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EC14E06" w14:textId="77777777" w:rsidR="00F40772" w:rsidRPr="009D5ABE" w:rsidRDefault="00F40772" w:rsidP="00F407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Ms. </w:t>
      </w:r>
      <w:r w:rsidRPr="00A43BCD">
        <w:rPr>
          <w:rFonts w:asciiTheme="majorHAnsi" w:hAnsiTheme="majorHAnsi" w:cs="Arial"/>
          <w:sz w:val="22"/>
          <w:szCs w:val="22"/>
        </w:rPr>
        <w:t>Guerriero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38DB2A66" w14:textId="77777777" w:rsidR="00F40772" w:rsidRPr="009D5ABE" w:rsidRDefault="00F40772" w:rsidP="00F40772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4AF66C50" w14:textId="77777777" w:rsidR="00F40772" w:rsidRDefault="00F40772" w:rsidP="00F40772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.NET Software Development Intern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proofErr w:type="spellStart"/>
      <w:r>
        <w:rPr>
          <w:rFonts w:asciiTheme="majorHAnsi" w:hAnsiTheme="majorHAnsi" w:cs="Arial"/>
          <w:sz w:val="22"/>
          <w:szCs w:val="22"/>
        </w:rPr>
        <w:t>Dormakaba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Canada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6AA60A0F" w14:textId="77777777" w:rsidR="00F40772" w:rsidRDefault="00F40772" w:rsidP="00F40772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 xml:space="preserve">, I noticed that your job description is very keen on hiring candidates with experience in C#, C++, front end frameworks such as Angular, SQL and Agile development </w:t>
      </w:r>
      <w:r w:rsidRPr="00312EB2">
        <w:rPr>
          <w:rFonts w:asciiTheme="majorHAnsi" w:hAnsiTheme="majorHAnsi" w:cs="Arial"/>
          <w:sz w:val="22"/>
          <w:szCs w:val="22"/>
        </w:rPr>
        <w:t xml:space="preserve">which is </w:t>
      </w:r>
      <w:r>
        <w:rPr>
          <w:rFonts w:asciiTheme="majorHAnsi" w:hAnsiTheme="majorHAnsi" w:cs="Arial"/>
          <w:sz w:val="22"/>
          <w:szCs w:val="22"/>
        </w:rPr>
        <w:t xml:space="preserve">ideal </w:t>
      </w:r>
      <w:r w:rsidRPr="00312EB2">
        <w:rPr>
          <w:rFonts w:asciiTheme="majorHAnsi" w:hAnsiTheme="majorHAnsi" w:cs="Arial"/>
          <w:sz w:val="22"/>
          <w:szCs w:val="22"/>
        </w:rPr>
        <w:t>as I worked on countless projects that demonstrate</w:t>
      </w:r>
      <w:r>
        <w:rPr>
          <w:rFonts w:asciiTheme="majorHAnsi" w:hAnsiTheme="majorHAnsi" w:cs="Arial"/>
          <w:sz w:val="22"/>
          <w:szCs w:val="22"/>
        </w:rPr>
        <w:t>d</w:t>
      </w:r>
      <w:r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>
        <w:rPr>
          <w:rFonts w:asciiTheme="majorHAnsi" w:hAnsiTheme="majorHAnsi" w:cs="Arial"/>
          <w:sz w:val="22"/>
          <w:szCs w:val="22"/>
        </w:rPr>
        <w:t>with these competencies</w:t>
      </w:r>
      <w:r w:rsidRPr="00312EB2">
        <w:rPr>
          <w:rFonts w:asciiTheme="majorHAnsi" w:hAnsiTheme="majorHAnsi" w:cs="Arial"/>
          <w:sz w:val="22"/>
          <w:szCs w:val="22"/>
        </w:rPr>
        <w:t xml:space="preserve">. </w:t>
      </w:r>
      <w:r w:rsidRPr="00B832AE">
        <w:rPr>
          <w:rFonts w:asciiTheme="majorHAnsi" w:hAnsiTheme="majorHAnsi" w:cs="Arial"/>
          <w:sz w:val="22"/>
          <w:szCs w:val="22"/>
        </w:rPr>
        <w:t xml:space="preserve">In a </w:t>
      </w:r>
      <w:r>
        <w:rPr>
          <w:rFonts w:asciiTheme="majorHAnsi" w:hAnsiTheme="majorHAnsi" w:cs="Arial"/>
          <w:sz w:val="22"/>
          <w:szCs w:val="22"/>
        </w:rPr>
        <w:t xml:space="preserve">previous </w:t>
      </w:r>
      <w:r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>
        <w:rPr>
          <w:rFonts w:asciiTheme="majorHAnsi" w:hAnsiTheme="majorHAnsi" w:cs="Arial"/>
          <w:sz w:val="22"/>
          <w:szCs w:val="22"/>
        </w:rPr>
        <w:t>s</w:t>
      </w:r>
      <w:r w:rsidRPr="00B832AE">
        <w:rPr>
          <w:rFonts w:asciiTheme="majorHAnsi" w:hAnsiTheme="majorHAnsi" w:cs="Arial"/>
          <w:sz w:val="22"/>
          <w:szCs w:val="22"/>
        </w:rPr>
        <w:t>,</w:t>
      </w:r>
      <w:r>
        <w:rPr>
          <w:rFonts w:asciiTheme="majorHAnsi" w:hAnsiTheme="majorHAnsi" w:cs="Arial"/>
          <w:sz w:val="22"/>
          <w:szCs w:val="22"/>
        </w:rPr>
        <w:t xml:space="preserve"> input management and sound effects. Furthermore, I also</w:t>
      </w:r>
      <w:r w:rsidRPr="00B832AE">
        <w:rPr>
          <w:rFonts w:asciiTheme="majorHAnsi" w:hAnsiTheme="majorHAnsi" w:cs="Arial"/>
          <w:sz w:val="22"/>
          <w:szCs w:val="22"/>
        </w:rPr>
        <w:t xml:space="preserve"> implement</w:t>
      </w:r>
      <w:r>
        <w:rPr>
          <w:rFonts w:asciiTheme="majorHAnsi" w:hAnsiTheme="majorHAnsi" w:cs="Arial"/>
          <w:sz w:val="22"/>
          <w:szCs w:val="22"/>
        </w:rPr>
        <w:t>ed</w:t>
      </w:r>
      <w:r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Pr="00B832AE">
        <w:rPr>
          <w:rFonts w:asciiTheme="majorHAnsi" w:hAnsiTheme="majorHAnsi" w:cs="Arial"/>
          <w:sz w:val="22"/>
          <w:szCs w:val="22"/>
        </w:rPr>
        <w:t>.</w:t>
      </w:r>
      <w:r>
        <w:rPr>
          <w:rFonts w:asciiTheme="majorHAnsi" w:hAnsiTheme="majorHAnsi" w:cs="Arial"/>
          <w:sz w:val="22"/>
          <w:szCs w:val="22"/>
        </w:rPr>
        <w:t xml:space="preserve"> </w:t>
      </w:r>
    </w:p>
    <w:p w14:paraId="7EDCC8D9" w14:textId="77777777" w:rsidR="00F40772" w:rsidRPr="00B513E6" w:rsidRDefault="00F40772" w:rsidP="00F40772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As for my experience in Agile development and front-end frameworks,</w:t>
      </w:r>
      <w:r w:rsidRPr="00312EB2">
        <w:rPr>
          <w:rFonts w:asciiTheme="majorHAnsi" w:hAnsiTheme="majorHAnsi" w:cs="Arial"/>
          <w:sz w:val="22"/>
          <w:szCs w:val="22"/>
        </w:rPr>
        <w:t xml:space="preserve"> I led </w:t>
      </w:r>
      <w:r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Pr="00312EB2">
        <w:rPr>
          <w:rFonts w:asciiTheme="majorHAnsi" w:hAnsiTheme="majorHAnsi" w:cs="Arial"/>
          <w:sz w:val="22"/>
          <w:szCs w:val="22"/>
        </w:rPr>
        <w:t>as scrum master and</w:t>
      </w:r>
      <w:r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>
        <w:rPr>
          <w:rFonts w:asciiTheme="majorHAnsi" w:hAnsiTheme="majorHAnsi" w:cs="Arial"/>
          <w:sz w:val="22"/>
          <w:szCs w:val="22"/>
        </w:rPr>
        <w:t xml:space="preserve">, employing </w:t>
      </w:r>
      <w:r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>
        <w:rPr>
          <w:rFonts w:asciiTheme="majorHAnsi" w:hAnsiTheme="majorHAnsi" w:cs="Arial"/>
          <w:sz w:val="22"/>
          <w:szCs w:val="22"/>
        </w:rPr>
        <w:t>TMDb</w:t>
      </w:r>
      <w:proofErr w:type="spellEnd"/>
      <w:r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Pr="005E7B42">
        <w:rPr>
          <w:rFonts w:asciiTheme="majorHAnsi" w:hAnsiTheme="majorHAnsi" w:cs="Arial"/>
          <w:sz w:val="22"/>
          <w:szCs w:val="22"/>
        </w:rPr>
        <w:t xml:space="preserve">In addition to my expertise in the specified technologies, my proficiency in high-level programming languages like Java, </w:t>
      </w:r>
      <w:r>
        <w:rPr>
          <w:rFonts w:asciiTheme="majorHAnsi" w:hAnsiTheme="majorHAnsi" w:cs="Arial"/>
          <w:sz w:val="22"/>
          <w:szCs w:val="22"/>
        </w:rPr>
        <w:t>JavaScript</w:t>
      </w:r>
      <w:r w:rsidRPr="005E7B42">
        <w:rPr>
          <w:rFonts w:asciiTheme="majorHAnsi" w:hAnsiTheme="majorHAnsi" w:cs="Arial"/>
          <w:sz w:val="22"/>
          <w:szCs w:val="22"/>
        </w:rPr>
        <w:t xml:space="preserve">, and Python underscores my adaptability to your tech stack and any future technologies </w:t>
      </w:r>
      <w:proofErr w:type="spellStart"/>
      <w:r>
        <w:rPr>
          <w:rFonts w:asciiTheme="majorHAnsi" w:hAnsiTheme="majorHAnsi" w:cstheme="majorHAnsi"/>
          <w:sz w:val="22"/>
          <w:szCs w:val="22"/>
        </w:rPr>
        <w:t>Dormakaba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Canada</w:t>
      </w:r>
      <w:r w:rsidRPr="009D5ABE">
        <w:rPr>
          <w:rFonts w:asciiTheme="majorHAnsi" w:hAnsiTheme="majorHAnsi" w:cstheme="majorHAnsi"/>
          <w:sz w:val="22"/>
          <w:szCs w:val="22"/>
        </w:rPr>
        <w:t xml:space="preserve"> </w:t>
      </w:r>
      <w:r w:rsidRPr="005E7B42">
        <w:rPr>
          <w:rFonts w:asciiTheme="majorHAnsi" w:hAnsiTheme="majorHAnsi" w:cs="Arial"/>
          <w:sz w:val="22"/>
          <w:szCs w:val="22"/>
        </w:rPr>
        <w:t>may employ</w:t>
      </w:r>
      <w:r>
        <w:rPr>
          <w:rFonts w:asciiTheme="majorHAnsi" w:hAnsiTheme="majorHAnsi" w:cs="Arial"/>
          <w:sz w:val="22"/>
          <w:szCs w:val="22"/>
        </w:rPr>
        <w:t xml:space="preserve">. </w:t>
      </w:r>
      <w:r w:rsidRPr="00FD57B3">
        <w:rPr>
          <w:rFonts w:asciiTheme="majorHAnsi" w:hAnsiTheme="majorHAnsi" w:cs="Arial"/>
          <w:sz w:val="22"/>
          <w:szCs w:val="22"/>
        </w:rPr>
        <w:t xml:space="preserve">I am eager to </w:t>
      </w:r>
      <w:r>
        <w:rPr>
          <w:rFonts w:asciiTheme="majorHAnsi" w:hAnsiTheme="majorHAnsi" w:cs="Arial"/>
          <w:sz w:val="22"/>
          <w:szCs w:val="22"/>
        </w:rPr>
        <w:t xml:space="preserve">provide </w:t>
      </w:r>
      <w:r w:rsidRPr="00FD57B3">
        <w:rPr>
          <w:rFonts w:asciiTheme="majorHAnsi" w:hAnsiTheme="majorHAnsi" w:cs="Arial"/>
          <w:sz w:val="22"/>
          <w:szCs w:val="22"/>
        </w:rPr>
        <w:t xml:space="preserve">my skills and passion </w:t>
      </w:r>
      <w:r>
        <w:rPr>
          <w:rFonts w:asciiTheme="majorHAnsi" w:hAnsiTheme="majorHAnsi" w:cs="Arial"/>
          <w:sz w:val="22"/>
          <w:szCs w:val="22"/>
        </w:rPr>
        <w:t>and I am committed to</w:t>
      </w:r>
      <w:r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77122025" w14:textId="77777777" w:rsidR="00F40772" w:rsidRPr="00B513E6" w:rsidRDefault="00F40772" w:rsidP="00F40772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Pr="007E1257">
        <w:rPr>
          <w:rFonts w:asciiTheme="majorHAnsi" w:hAnsiTheme="majorHAnsi" w:cs="Arial"/>
          <w:sz w:val="22"/>
          <w:szCs w:val="22"/>
        </w:rPr>
        <w:t>very</w:t>
      </w:r>
      <w:r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proofErr w:type="spellStart"/>
      <w:r>
        <w:rPr>
          <w:rFonts w:asciiTheme="majorHAnsi" w:hAnsiTheme="majorHAnsi" w:cstheme="majorHAnsi"/>
          <w:sz w:val="22"/>
          <w:szCs w:val="22"/>
        </w:rPr>
        <w:t>Dormakaba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Canada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Pr="00B513E6">
        <w:rPr>
          <w:rFonts w:asciiTheme="majorHAnsi" w:hAnsiTheme="majorHAnsi" w:cs="Arial"/>
          <w:sz w:val="22"/>
          <w:szCs w:val="22"/>
        </w:rPr>
        <w:t>elaborate</w:t>
      </w:r>
      <w:r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0D681A44" w14:textId="77777777" w:rsidR="00F40772" w:rsidRDefault="00F40772" w:rsidP="00F40772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6DC448B0" w14:textId="77777777" w:rsidR="00F40772" w:rsidRPr="009D5ABE" w:rsidRDefault="00F40772" w:rsidP="00F4077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E258BAA" w14:textId="77777777" w:rsidR="00F40772" w:rsidRDefault="00F40772" w:rsidP="00F4077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216BB8D3" w14:textId="77777777" w:rsidR="00F40772" w:rsidRPr="009D5ABE" w:rsidRDefault="00F40772" w:rsidP="00F4077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607F3CD7" w:rsidR="00B97170" w:rsidRPr="00F40772" w:rsidRDefault="00F40772" w:rsidP="00F4077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F40772" w:rsidSect="005768AD">
      <w:footerReference w:type="default" r:id="rId10"/>
      <w:pgSz w:w="12240" w:h="15840"/>
      <w:pgMar w:top="567" w:right="1077" w:bottom="567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5BBC1" w14:textId="77777777" w:rsidR="005768AD" w:rsidRDefault="005768AD" w:rsidP="00EE342F">
      <w:r>
        <w:separator/>
      </w:r>
    </w:p>
  </w:endnote>
  <w:endnote w:type="continuationSeparator" w:id="0">
    <w:p w14:paraId="3394D4E9" w14:textId="77777777" w:rsidR="005768AD" w:rsidRDefault="005768AD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7A18" w14:textId="77777777" w:rsidR="005768AD" w:rsidRDefault="005768AD" w:rsidP="00EE342F">
      <w:r>
        <w:separator/>
      </w:r>
    </w:p>
  </w:footnote>
  <w:footnote w:type="continuationSeparator" w:id="0">
    <w:p w14:paraId="1F44515E" w14:textId="77777777" w:rsidR="005768AD" w:rsidRDefault="005768AD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939"/>
    <w:rsid w:val="000069AB"/>
    <w:rsid w:val="00020693"/>
    <w:rsid w:val="000267B8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6338C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2F6A6E"/>
    <w:rsid w:val="00304E85"/>
    <w:rsid w:val="00312EB2"/>
    <w:rsid w:val="00314D33"/>
    <w:rsid w:val="00317191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20CAD"/>
    <w:rsid w:val="00423BB2"/>
    <w:rsid w:val="0043116A"/>
    <w:rsid w:val="004365B0"/>
    <w:rsid w:val="004416D2"/>
    <w:rsid w:val="00451875"/>
    <w:rsid w:val="00457DC0"/>
    <w:rsid w:val="00472A24"/>
    <w:rsid w:val="00481DB5"/>
    <w:rsid w:val="00495181"/>
    <w:rsid w:val="00496C2C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768A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069E"/>
    <w:rsid w:val="007E1257"/>
    <w:rsid w:val="007E2541"/>
    <w:rsid w:val="007F18C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57535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87C49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4A4C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02ED8"/>
    <w:rsid w:val="00C32E2C"/>
    <w:rsid w:val="00C33CE6"/>
    <w:rsid w:val="00C41418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27493"/>
    <w:rsid w:val="00D33B27"/>
    <w:rsid w:val="00D344C4"/>
    <w:rsid w:val="00D3695F"/>
    <w:rsid w:val="00D4719D"/>
    <w:rsid w:val="00D5655E"/>
    <w:rsid w:val="00D7363F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7CC2"/>
    <w:rsid w:val="00EA05BD"/>
    <w:rsid w:val="00EA7D24"/>
    <w:rsid w:val="00EC7845"/>
    <w:rsid w:val="00EC7E89"/>
    <w:rsid w:val="00ED0B61"/>
    <w:rsid w:val="00ED54C2"/>
    <w:rsid w:val="00EE25D7"/>
    <w:rsid w:val="00EE342F"/>
    <w:rsid w:val="00EF0538"/>
    <w:rsid w:val="00EF7560"/>
    <w:rsid w:val="00F02066"/>
    <w:rsid w:val="00F02543"/>
    <w:rsid w:val="00F0348C"/>
    <w:rsid w:val="00F264E1"/>
    <w:rsid w:val="00F40772"/>
    <w:rsid w:val="00F41CF1"/>
    <w:rsid w:val="00F43C9F"/>
    <w:rsid w:val="00F44D94"/>
    <w:rsid w:val="00F538FB"/>
    <w:rsid w:val="00F56207"/>
    <w:rsid w:val="00F779AF"/>
    <w:rsid w:val="00F97D15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2024-01-30T03:41:00Z</cp:lastPrinted>
  <dcterms:created xsi:type="dcterms:W3CDTF">2024-01-31T22:22:00Z</dcterms:created>
  <dcterms:modified xsi:type="dcterms:W3CDTF">2024-01-31T22:23:00Z</dcterms:modified>
</cp:coreProperties>
</file>