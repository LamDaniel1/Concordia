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239367A4" w:rsidR="00A248A9" w:rsidRPr="006D6CE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Tuesday, January 23</w:t>
      </w:r>
      <w:r>
        <w:rPr>
          <w:rFonts w:asciiTheme="majorHAnsi" w:hAnsiTheme="majorHAnsi" w:cs="Arial"/>
          <w:sz w:val="22"/>
          <w:szCs w:val="22"/>
          <w:vertAlign w:val="superscript"/>
        </w:rPr>
        <w:t>rd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E33D3BA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Application for</w:t>
      </w:r>
      <w:r w:rsidR="00D017A2" w:rsidRPr="00D017A2">
        <w:t xml:space="preserve"> </w:t>
      </w:r>
      <w:r w:rsidR="00C01F1A">
        <w:rPr>
          <w:rFonts w:asciiTheme="majorHAnsi" w:hAnsiTheme="majorHAnsi" w:cs="Arial"/>
          <w:b/>
          <w:sz w:val="22"/>
          <w:szCs w:val="22"/>
        </w:rPr>
        <w:t>Software Developer – Cloud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DAA7085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Mr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0BF54B2A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186762" w:rsidRPr="00186762">
        <w:rPr>
          <w:rFonts w:asciiTheme="majorHAnsi" w:hAnsiTheme="majorHAnsi" w:cs="Arial"/>
          <w:sz w:val="22"/>
          <w:szCs w:val="22"/>
        </w:rPr>
        <w:t xml:space="preserve">Software Developer – Cloud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6F5A41D" w14:textId="77777777" w:rsidR="00A248A9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44FC477F" w:rsidR="00A248A9" w:rsidRDefault="009E47A8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</w:t>
      </w:r>
      <w:r w:rsidR="00E3403A">
        <w:rPr>
          <w:rFonts w:asciiTheme="majorHAnsi" w:hAnsiTheme="majorHAnsi" w:cs="Arial"/>
          <w:sz w:val="22"/>
          <w:szCs w:val="22"/>
        </w:rPr>
        <w:t>position</w:t>
      </w:r>
      <w:r>
        <w:rPr>
          <w:rFonts w:asciiTheme="majorHAnsi" w:hAnsiTheme="majorHAnsi" w:cs="Arial"/>
          <w:sz w:val="22"/>
          <w:szCs w:val="22"/>
        </w:rPr>
        <w:t xml:space="preserve">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1B1F08">
        <w:rPr>
          <w:rFonts w:asciiTheme="majorHAnsi" w:hAnsiTheme="majorHAnsi" w:cs="Arial"/>
          <w:sz w:val="22"/>
          <w:szCs w:val="22"/>
        </w:rPr>
        <w:t>pipelines and automation</w:t>
      </w:r>
      <w:r w:rsidR="00AD7DCD">
        <w:rPr>
          <w:rFonts w:asciiTheme="majorHAnsi" w:hAnsiTheme="majorHAnsi" w:cs="Arial"/>
          <w:sz w:val="22"/>
          <w:szCs w:val="22"/>
        </w:rPr>
        <w:t xml:space="preserve">,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have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D03021">
        <w:rPr>
          <w:rFonts w:asciiTheme="majorHAnsi" w:hAnsiTheme="majorHAnsi" w:cs="Arial"/>
          <w:sz w:val="22"/>
          <w:szCs w:val="22"/>
        </w:rPr>
        <w:t>CI/CD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In </w:t>
      </w:r>
      <w:r w:rsidR="00B16C83">
        <w:rPr>
          <w:rFonts w:asciiTheme="majorHAnsi" w:hAnsiTheme="majorHAnsi" w:cs="Arial"/>
          <w:sz w:val="22"/>
          <w:szCs w:val="22"/>
        </w:rPr>
        <w:t xml:space="preserve">one </w:t>
      </w:r>
      <w:r w:rsidR="00312EB2" w:rsidRPr="00312EB2">
        <w:rPr>
          <w:rFonts w:asciiTheme="majorHAnsi" w:hAnsiTheme="majorHAnsi" w:cs="Arial"/>
          <w:sz w:val="22"/>
          <w:szCs w:val="22"/>
        </w:rPr>
        <w:t>previous project o</w:t>
      </w:r>
      <w:r w:rsidR="00B16C83">
        <w:rPr>
          <w:rFonts w:asciiTheme="majorHAnsi" w:hAnsiTheme="majorHAnsi" w:cs="Arial"/>
          <w:sz w:val="22"/>
          <w:szCs w:val="22"/>
        </w:rPr>
        <w:t xml:space="preserve">f a team composed of </w:t>
      </w:r>
      <w:r w:rsidR="00240063">
        <w:rPr>
          <w:rFonts w:asciiTheme="majorHAnsi" w:hAnsiTheme="majorHAnsi" w:cs="Arial"/>
          <w:sz w:val="22"/>
          <w:szCs w:val="22"/>
        </w:rPr>
        <w:t>five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F97D15">
        <w:rPr>
          <w:rFonts w:asciiTheme="majorHAnsi" w:hAnsiTheme="majorHAnsi" w:cs="Arial"/>
          <w:sz w:val="22"/>
          <w:szCs w:val="22"/>
        </w:rPr>
        <w:t xml:space="preserve"> by employing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React components from the Mantine library and utilizing Node.js with Express.js for the backend. </w:t>
      </w:r>
      <w:r w:rsidR="00CB45E7">
        <w:rPr>
          <w:rFonts w:asciiTheme="majorHAnsi" w:hAnsiTheme="majorHAnsi" w:cs="Arial"/>
          <w:sz w:val="22"/>
          <w:szCs w:val="22"/>
        </w:rPr>
        <w:t xml:space="preserve">In this project, I set up a </w:t>
      </w:r>
      <w:r w:rsidR="00C053A1">
        <w:rPr>
          <w:rFonts w:asciiTheme="majorHAnsi" w:hAnsiTheme="majorHAnsi" w:cs="Arial"/>
          <w:sz w:val="22"/>
          <w:szCs w:val="22"/>
        </w:rPr>
        <w:t xml:space="preserve">Gitlab CI/CD pipeline that would run automated tests before any submitted </w:t>
      </w:r>
      <w:r w:rsidR="00CB45E7">
        <w:rPr>
          <w:rFonts w:asciiTheme="majorHAnsi" w:hAnsiTheme="majorHAnsi" w:cs="Arial"/>
          <w:sz w:val="22"/>
          <w:szCs w:val="22"/>
        </w:rPr>
        <w:t xml:space="preserve"> </w:t>
      </w:r>
      <w:r w:rsidR="00A94023">
        <w:rPr>
          <w:rFonts w:asciiTheme="majorHAnsi" w:hAnsiTheme="majorHAnsi" w:cs="Arial"/>
          <w:sz w:val="22"/>
          <w:szCs w:val="22"/>
        </w:rPr>
        <w:t xml:space="preserve">merge/pull requests to the repository which would check a multitude of various Jest unit test cases </w:t>
      </w:r>
      <w:r w:rsidR="00AA2F91">
        <w:rPr>
          <w:rFonts w:asciiTheme="majorHAnsi" w:hAnsiTheme="majorHAnsi" w:cs="Arial"/>
          <w:sz w:val="22"/>
          <w:szCs w:val="22"/>
        </w:rPr>
        <w:t xml:space="preserve">before allowing the request to be accepted. Other </w:t>
      </w:r>
      <w:r w:rsidR="006F7951"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 w:rsidR="006F7951">
        <w:rPr>
          <w:rFonts w:asciiTheme="majorHAnsi" w:hAnsiTheme="majorHAnsi" w:cs="Arial"/>
          <w:sz w:val="22"/>
          <w:szCs w:val="22"/>
        </w:rPr>
        <w:t xml:space="preserve">my </w:t>
      </w:r>
      <w:r w:rsidR="006F7951" w:rsidRPr="006F7951">
        <w:rPr>
          <w:rFonts w:asciiTheme="majorHAnsi" w:hAnsiTheme="majorHAnsi" w:cs="Arial"/>
          <w:sz w:val="22"/>
          <w:szCs w:val="22"/>
        </w:rPr>
        <w:t>teammates facing challenges, and rapidly acquiring proficiency in new technologies.</w:t>
      </w:r>
      <w:r w:rsidR="006F7951">
        <w:rPr>
          <w:rFonts w:asciiTheme="majorHAnsi" w:hAnsiTheme="majorHAnsi" w:cs="Arial"/>
          <w:sz w:val="22"/>
          <w:szCs w:val="22"/>
        </w:rPr>
        <w:t xml:space="preserve"> 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Genetec may employ. My track record demonstrates problem-solving skills, adept multitasking, and the ability to thrive under pressure from tight deadlines. </w:t>
      </w:r>
      <w:r w:rsidR="00457DC0">
        <w:rPr>
          <w:rFonts w:asciiTheme="majorHAnsi" w:hAnsiTheme="majorHAnsi" w:cs="Arial"/>
          <w:sz w:val="22"/>
          <w:szCs w:val="22"/>
        </w:rPr>
        <w:t>Finally, I believe that my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205F6EFA" w14:textId="77777777" w:rsidR="005E7B42" w:rsidRPr="009D5ABE" w:rsidRDefault="005E7B42" w:rsidP="005E7B42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B1D1C70" w14:textId="159169CF" w:rsidR="00A248A9" w:rsidRDefault="00457DC0" w:rsidP="002D694B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7223260" w14:textId="77777777" w:rsidR="002D694B" w:rsidRPr="009D5ABE" w:rsidRDefault="002D694B" w:rsidP="002D694B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1E006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955E" w14:textId="77777777" w:rsidR="001E0060" w:rsidRDefault="001E0060" w:rsidP="00EE342F">
      <w:r>
        <w:separator/>
      </w:r>
    </w:p>
  </w:endnote>
  <w:endnote w:type="continuationSeparator" w:id="0">
    <w:p w14:paraId="60318042" w14:textId="77777777" w:rsidR="001E0060" w:rsidRDefault="001E0060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5E5D4" w14:textId="77777777" w:rsidR="001E0060" w:rsidRDefault="001E0060" w:rsidP="00EE342F">
      <w:r>
        <w:separator/>
      </w:r>
    </w:p>
  </w:footnote>
  <w:footnote w:type="continuationSeparator" w:id="0">
    <w:p w14:paraId="2F0FEFDE" w14:textId="77777777" w:rsidR="001E0060" w:rsidRDefault="001E0060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762"/>
    <w:rsid w:val="0018680F"/>
    <w:rsid w:val="00195E90"/>
    <w:rsid w:val="001B1F08"/>
    <w:rsid w:val="001B5280"/>
    <w:rsid w:val="001B538A"/>
    <w:rsid w:val="001E0060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81D6E"/>
    <w:rsid w:val="00286EE6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4023"/>
    <w:rsid w:val="00A97F16"/>
    <w:rsid w:val="00AA253E"/>
    <w:rsid w:val="00AA2F91"/>
    <w:rsid w:val="00AC3ED6"/>
    <w:rsid w:val="00AC5D7E"/>
    <w:rsid w:val="00AD36D9"/>
    <w:rsid w:val="00AD632D"/>
    <w:rsid w:val="00AD7DCD"/>
    <w:rsid w:val="00AF06FA"/>
    <w:rsid w:val="00B16C83"/>
    <w:rsid w:val="00B33E7F"/>
    <w:rsid w:val="00B363D3"/>
    <w:rsid w:val="00B44B8F"/>
    <w:rsid w:val="00B5185C"/>
    <w:rsid w:val="00B64A20"/>
    <w:rsid w:val="00B70DC0"/>
    <w:rsid w:val="00B97170"/>
    <w:rsid w:val="00BB2A3E"/>
    <w:rsid w:val="00BB541E"/>
    <w:rsid w:val="00BB6AD5"/>
    <w:rsid w:val="00BD4813"/>
    <w:rsid w:val="00BD6E1C"/>
    <w:rsid w:val="00BF7BDD"/>
    <w:rsid w:val="00C01F1A"/>
    <w:rsid w:val="00C053A1"/>
    <w:rsid w:val="00C32E2C"/>
    <w:rsid w:val="00C33CE6"/>
    <w:rsid w:val="00C569C8"/>
    <w:rsid w:val="00C65732"/>
    <w:rsid w:val="00C821CC"/>
    <w:rsid w:val="00C8734F"/>
    <w:rsid w:val="00CB1BCE"/>
    <w:rsid w:val="00CB36AC"/>
    <w:rsid w:val="00CB45E7"/>
    <w:rsid w:val="00CB71E8"/>
    <w:rsid w:val="00CC006D"/>
    <w:rsid w:val="00CC3A05"/>
    <w:rsid w:val="00CE2673"/>
    <w:rsid w:val="00CE7A65"/>
    <w:rsid w:val="00CF24D0"/>
    <w:rsid w:val="00CF25DC"/>
    <w:rsid w:val="00D017A2"/>
    <w:rsid w:val="00D03021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403A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E25D7"/>
    <w:rsid w:val="00EE29C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41</cp:revision>
  <cp:lastPrinted>2014-10-07T12:46:00Z</cp:lastPrinted>
  <dcterms:created xsi:type="dcterms:W3CDTF">2024-01-23T17:00:00Z</dcterms:created>
  <dcterms:modified xsi:type="dcterms:W3CDTF">2024-01-23T18:24:00Z</dcterms:modified>
</cp:coreProperties>
</file>