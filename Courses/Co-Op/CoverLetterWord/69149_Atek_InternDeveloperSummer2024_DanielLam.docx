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770CD82C" w:rsidR="00A248A9" w:rsidRPr="009D5ABE" w:rsidRDefault="005F278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Thursday</w:t>
      </w:r>
      <w:r w:rsidR="00A248A9" w:rsidRPr="009D5ABE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25</w:t>
      </w:r>
      <w:r w:rsidR="00EA19D6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18633EF" w14:textId="3E7C4A6B" w:rsidR="008B1646" w:rsidRDefault="009F61A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Ali </w:t>
      </w:r>
      <w:proofErr w:type="spellStart"/>
      <w:r w:rsidRPr="009F61AC">
        <w:rPr>
          <w:rFonts w:asciiTheme="majorHAnsi" w:hAnsiTheme="majorHAnsi" w:cs="Arial"/>
          <w:sz w:val="22"/>
          <w:szCs w:val="22"/>
        </w:rPr>
        <w:t>Moolaiy</w:t>
      </w:r>
      <w:proofErr w:type="spellEnd"/>
    </w:p>
    <w:p w14:paraId="0C4B0F54" w14:textId="7131EFB1" w:rsidR="00662116" w:rsidRPr="00662116" w:rsidRDefault="009F61A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9F61AC">
        <w:rPr>
          <w:rFonts w:asciiTheme="majorHAnsi" w:hAnsiTheme="majorHAnsi" w:cs="Arial"/>
          <w:sz w:val="22"/>
          <w:szCs w:val="22"/>
        </w:rPr>
        <w:t>Atek</w:t>
      </w:r>
      <w:proofErr w:type="spellEnd"/>
    </w:p>
    <w:p w14:paraId="7654B7A8" w14:textId="77777777" w:rsidR="009F61AC" w:rsidRDefault="009F61A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F61AC">
        <w:rPr>
          <w:rFonts w:asciiTheme="majorHAnsi" w:hAnsiTheme="majorHAnsi" w:cs="Arial"/>
          <w:sz w:val="22"/>
          <w:szCs w:val="22"/>
        </w:rPr>
        <w:t xml:space="preserve">240-5490 </w:t>
      </w:r>
      <w:proofErr w:type="spellStart"/>
      <w:r w:rsidRPr="009F61AC">
        <w:rPr>
          <w:rFonts w:asciiTheme="majorHAnsi" w:hAnsiTheme="majorHAnsi" w:cs="Arial"/>
          <w:sz w:val="22"/>
          <w:szCs w:val="22"/>
        </w:rPr>
        <w:t>Thimens</w:t>
      </w:r>
      <w:proofErr w:type="spellEnd"/>
      <w:r w:rsidRPr="009F61AC">
        <w:rPr>
          <w:rFonts w:asciiTheme="majorHAnsi" w:hAnsiTheme="majorHAnsi" w:cs="Arial"/>
          <w:sz w:val="22"/>
          <w:szCs w:val="22"/>
        </w:rPr>
        <w:t xml:space="preserve"> Blvd,</w:t>
      </w:r>
      <w:r w:rsidRPr="009F61AC">
        <w:rPr>
          <w:rFonts w:asciiTheme="majorHAnsi" w:hAnsiTheme="majorHAnsi" w:cs="Arial"/>
          <w:sz w:val="22"/>
          <w:szCs w:val="22"/>
        </w:rPr>
        <w:t xml:space="preserve"> </w:t>
      </w:r>
    </w:p>
    <w:p w14:paraId="2EA1D31C" w14:textId="741F3965" w:rsidR="00A248A9" w:rsidRDefault="00E664A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</w:t>
      </w:r>
      <w:r w:rsidR="009F61AC">
        <w:rPr>
          <w:rFonts w:asciiTheme="majorHAnsi" w:hAnsiTheme="majorHAnsi" w:cs="Arial"/>
          <w:sz w:val="22"/>
          <w:szCs w:val="22"/>
        </w:rPr>
        <w:t>t-Laurent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824383" w:rsidRPr="00824383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9F61AC" w:rsidRPr="009F61AC">
        <w:rPr>
          <w:rFonts w:asciiTheme="majorHAnsi" w:hAnsiTheme="majorHAnsi" w:cs="Arial"/>
          <w:sz w:val="22"/>
          <w:szCs w:val="22"/>
        </w:rPr>
        <w:t>H4R 2K9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6AE8ABE9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8631B3">
        <w:rPr>
          <w:rFonts w:asciiTheme="majorHAnsi" w:hAnsiTheme="majorHAnsi" w:cs="Arial"/>
          <w:b/>
          <w:sz w:val="22"/>
          <w:szCs w:val="22"/>
        </w:rPr>
        <w:t>Intern Developer Summer 2024</w:t>
      </w:r>
      <w:r w:rsidR="00E8767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with </w:t>
      </w:r>
      <w:proofErr w:type="spellStart"/>
      <w:r w:rsidR="008631B3">
        <w:rPr>
          <w:rFonts w:asciiTheme="majorHAnsi" w:hAnsiTheme="majorHAnsi" w:cs="Arial"/>
          <w:b/>
          <w:sz w:val="22"/>
          <w:szCs w:val="22"/>
        </w:rPr>
        <w:t>Atek</w:t>
      </w:r>
      <w:proofErr w:type="spellEnd"/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2CA4BEB" w14:textId="7B17FBAF" w:rsidR="00A248A9" w:rsidRDefault="008631B3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Dear Mr. </w:t>
      </w:r>
      <w:proofErr w:type="spellStart"/>
      <w:r>
        <w:rPr>
          <w:rFonts w:asciiTheme="majorHAnsi" w:hAnsiTheme="majorHAnsi" w:cs="Arial"/>
          <w:sz w:val="22"/>
          <w:szCs w:val="22"/>
        </w:rPr>
        <w:t>Moolaiy</w:t>
      </w:r>
      <w:proofErr w:type="spellEnd"/>
      <w:r w:rsidR="00960052">
        <w:rPr>
          <w:rFonts w:asciiTheme="majorHAnsi" w:hAnsiTheme="majorHAnsi" w:cs="Arial"/>
          <w:sz w:val="22"/>
          <w:szCs w:val="22"/>
        </w:rPr>
        <w:t>,</w:t>
      </w:r>
    </w:p>
    <w:p w14:paraId="51213C61" w14:textId="77777777" w:rsidR="008631B3" w:rsidRPr="009D5ABE" w:rsidRDefault="008631B3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2285C2FD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8631B3">
        <w:rPr>
          <w:rFonts w:asciiTheme="majorHAnsi" w:hAnsiTheme="majorHAnsi" w:cs="Arial"/>
          <w:sz w:val="22"/>
          <w:szCs w:val="22"/>
        </w:rPr>
        <w:t>Intern Developer Summer 2024</w:t>
      </w:r>
      <w:r w:rsidR="00E8767A" w:rsidRPr="00E8767A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8631B3">
        <w:rPr>
          <w:rFonts w:asciiTheme="majorHAnsi" w:hAnsiTheme="majorHAnsi" w:cs="Arial"/>
          <w:sz w:val="22"/>
          <w:szCs w:val="22"/>
        </w:rPr>
        <w:t>Atek</w:t>
      </w:r>
      <w:proofErr w:type="spellEnd"/>
      <w:r w:rsidR="00E8767A">
        <w:rPr>
          <w:rFonts w:asciiTheme="majorHAnsi" w:hAnsiTheme="majorHAnsi" w:cs="Arial"/>
          <w:sz w:val="22"/>
          <w:szCs w:val="22"/>
        </w:rPr>
        <w:t xml:space="preserve">. </w:t>
      </w:r>
      <w:r w:rsidRPr="009D5ABE">
        <w:rPr>
          <w:rFonts w:asciiTheme="majorHAnsi" w:hAnsiTheme="majorHAnsi" w:cs="Arial"/>
          <w:sz w:val="22"/>
          <w:szCs w:val="22"/>
        </w:rPr>
        <w:t>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04FC3D31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2B1916CB" w:rsidR="00A248A9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B4920">
        <w:rPr>
          <w:rFonts w:asciiTheme="majorHAnsi" w:hAnsiTheme="majorHAnsi" w:cs="Arial"/>
          <w:sz w:val="22"/>
          <w:szCs w:val="22"/>
        </w:rPr>
        <w:t>Upon reviewing your job description, I observed a strong emphasis on seeking candidates with prior experience i</w:t>
      </w:r>
      <w:r w:rsidR="00A32593">
        <w:rPr>
          <w:rFonts w:asciiTheme="majorHAnsi" w:hAnsiTheme="majorHAnsi" w:cs="Arial"/>
          <w:sz w:val="22"/>
          <w:szCs w:val="22"/>
        </w:rPr>
        <w:t xml:space="preserve">n JavaScript </w:t>
      </w:r>
      <w:r w:rsidR="00A0326A">
        <w:rPr>
          <w:rFonts w:asciiTheme="majorHAnsi" w:hAnsiTheme="majorHAnsi" w:cs="Arial"/>
          <w:sz w:val="22"/>
          <w:szCs w:val="22"/>
        </w:rPr>
        <w:t xml:space="preserve">frameworks, </w:t>
      </w:r>
      <w:r w:rsidR="00F9477C">
        <w:rPr>
          <w:rFonts w:asciiTheme="majorHAnsi" w:hAnsiTheme="majorHAnsi" w:cs="Arial"/>
          <w:sz w:val="22"/>
          <w:szCs w:val="22"/>
        </w:rPr>
        <w:t>databases,</w:t>
      </w:r>
      <w:r w:rsidR="00A0326A">
        <w:rPr>
          <w:rFonts w:asciiTheme="majorHAnsi" w:hAnsiTheme="majorHAnsi" w:cs="Arial"/>
          <w:sz w:val="22"/>
          <w:szCs w:val="22"/>
        </w:rPr>
        <w:t xml:space="preserve"> and cloud </w:t>
      </w:r>
      <w:r w:rsidR="00F9477C">
        <w:rPr>
          <w:rFonts w:asciiTheme="majorHAnsi" w:hAnsiTheme="majorHAnsi" w:cs="Arial"/>
          <w:sz w:val="22"/>
          <w:szCs w:val="22"/>
        </w:rPr>
        <w:t>platforms such as Azure</w:t>
      </w:r>
      <w:r w:rsidR="00402EA8">
        <w:rPr>
          <w:rFonts w:asciiTheme="majorHAnsi" w:hAnsiTheme="majorHAnsi" w:cs="Arial"/>
          <w:sz w:val="22"/>
          <w:szCs w:val="22"/>
        </w:rPr>
        <w:t>.</w:t>
      </w:r>
      <w:r w:rsidRPr="007B4920">
        <w:rPr>
          <w:rFonts w:asciiTheme="majorHAnsi" w:hAnsiTheme="majorHAnsi" w:cs="Arial"/>
          <w:sz w:val="22"/>
          <w:szCs w:val="22"/>
        </w:rPr>
        <w:t xml:space="preserve"> In </w:t>
      </w:r>
      <w:r w:rsidR="00397343">
        <w:rPr>
          <w:rFonts w:asciiTheme="majorHAnsi" w:hAnsiTheme="majorHAnsi" w:cs="Arial"/>
          <w:sz w:val="22"/>
          <w:szCs w:val="22"/>
        </w:rPr>
        <w:t>one previous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397343">
        <w:rPr>
          <w:rFonts w:asciiTheme="majorHAnsi" w:hAnsiTheme="majorHAnsi" w:cs="Arial"/>
          <w:sz w:val="22"/>
          <w:szCs w:val="22"/>
        </w:rPr>
        <w:t>project</w:t>
      </w:r>
      <w:r w:rsidRPr="007B4920">
        <w:rPr>
          <w:rFonts w:asciiTheme="majorHAnsi" w:hAnsiTheme="majorHAnsi" w:cs="Arial"/>
          <w:sz w:val="22"/>
          <w:szCs w:val="22"/>
        </w:rPr>
        <w:t xml:space="preserve"> involving a team of </w:t>
      </w:r>
      <w:r w:rsidR="00397343">
        <w:rPr>
          <w:rFonts w:asciiTheme="majorHAnsi" w:hAnsiTheme="majorHAnsi" w:cs="Arial"/>
          <w:sz w:val="22"/>
          <w:szCs w:val="22"/>
        </w:rPr>
        <w:t>five</w:t>
      </w:r>
      <w:r w:rsidRPr="007B4920">
        <w:rPr>
          <w:rFonts w:asciiTheme="majorHAnsi" w:hAnsiTheme="majorHAnsi" w:cs="Arial"/>
          <w:sz w:val="22"/>
          <w:szCs w:val="22"/>
        </w:rPr>
        <w:t xml:space="preserve"> developers, I assumed the role of scrum master for the creation of the DMDB (Dawson Movie Database) website, drawing inspiration from the renowned IMDB. Our team adeptly utilized the React components library, </w:t>
      </w:r>
      <w:proofErr w:type="spellStart"/>
      <w:r w:rsidRPr="007B4920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7B4920">
        <w:rPr>
          <w:rFonts w:asciiTheme="majorHAnsi" w:hAnsiTheme="majorHAnsi" w:cs="Arial"/>
          <w:sz w:val="22"/>
          <w:szCs w:val="22"/>
        </w:rPr>
        <w:t xml:space="preserve">, </w:t>
      </w:r>
      <w:r w:rsidR="00A04E85">
        <w:rPr>
          <w:rFonts w:asciiTheme="majorHAnsi" w:hAnsiTheme="majorHAnsi" w:cs="Arial"/>
          <w:sz w:val="22"/>
          <w:szCs w:val="22"/>
        </w:rPr>
        <w:t xml:space="preserve">to establish the front end </w:t>
      </w:r>
      <w:r w:rsidRPr="007B4920">
        <w:rPr>
          <w:rFonts w:asciiTheme="majorHAnsi" w:hAnsiTheme="majorHAnsi" w:cs="Arial"/>
          <w:sz w:val="22"/>
          <w:szCs w:val="22"/>
        </w:rPr>
        <w:t>and employed Node.js and Express.js</w:t>
      </w:r>
      <w:r w:rsidR="00115481">
        <w:rPr>
          <w:rFonts w:asciiTheme="majorHAnsi" w:hAnsiTheme="majorHAnsi" w:cs="Arial"/>
          <w:sz w:val="22"/>
          <w:szCs w:val="22"/>
        </w:rPr>
        <w:t xml:space="preserve"> while using MongoDB </w:t>
      </w:r>
      <w:r w:rsidR="00011A8F">
        <w:rPr>
          <w:rFonts w:asciiTheme="majorHAnsi" w:hAnsiTheme="majorHAnsi" w:cs="Arial"/>
          <w:sz w:val="22"/>
          <w:szCs w:val="22"/>
        </w:rPr>
        <w:t>as the database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011A8F">
        <w:rPr>
          <w:rFonts w:asciiTheme="majorHAnsi" w:hAnsiTheme="majorHAnsi" w:cs="Arial"/>
          <w:sz w:val="22"/>
          <w:szCs w:val="22"/>
        </w:rPr>
        <w:t>establishing</w:t>
      </w:r>
      <w:r w:rsidRPr="007B4920">
        <w:rPr>
          <w:rFonts w:asciiTheme="majorHAnsi" w:hAnsiTheme="majorHAnsi" w:cs="Arial"/>
          <w:sz w:val="22"/>
          <w:szCs w:val="22"/>
        </w:rPr>
        <w:t xml:space="preserve"> the project's back end. As the scrum master, I not only led scrum meetings to address project requirements within stringent weekly deadlines but also swiftly acquired proficiency in both front-end and back-end aspects</w:t>
      </w:r>
      <w:r w:rsidR="00D9503B">
        <w:rPr>
          <w:rFonts w:asciiTheme="majorHAnsi" w:hAnsiTheme="majorHAnsi" w:cs="Arial"/>
          <w:sz w:val="22"/>
          <w:szCs w:val="22"/>
        </w:rPr>
        <w:t>.</w:t>
      </w:r>
      <w:r w:rsidR="00737BB2">
        <w:rPr>
          <w:rFonts w:asciiTheme="majorHAnsi" w:hAnsiTheme="majorHAnsi" w:cs="Arial"/>
          <w:sz w:val="22"/>
          <w:szCs w:val="22"/>
        </w:rPr>
        <w:t xml:space="preserve"> </w:t>
      </w:r>
      <w:r w:rsidR="00737BB2">
        <w:rPr>
          <w:rFonts w:asciiTheme="majorHAnsi" w:hAnsiTheme="majorHAnsi" w:cs="Arial"/>
          <w:sz w:val="22"/>
          <w:szCs w:val="22"/>
        </w:rPr>
        <w:t xml:space="preserve">In terms of personal contributions to the project, </w:t>
      </w:r>
      <w:r w:rsidR="00737BB2">
        <w:rPr>
          <w:rFonts w:asciiTheme="majorHAnsi" w:hAnsiTheme="majorHAnsi" w:cs="Arial"/>
          <w:sz w:val="22"/>
          <w:szCs w:val="22"/>
        </w:rPr>
        <w:t xml:space="preserve">I </w:t>
      </w:r>
      <w:r w:rsidR="00737BB2">
        <w:rPr>
          <w:rFonts w:asciiTheme="majorHAnsi" w:hAnsiTheme="majorHAnsi" w:cs="Arial"/>
          <w:sz w:val="22"/>
          <w:szCs w:val="22"/>
        </w:rPr>
        <w:t xml:space="preserve">incorporated a unique method to store large blobs of movie poster images fetched from the </w:t>
      </w:r>
      <w:proofErr w:type="spellStart"/>
      <w:r w:rsidR="00737BB2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737BB2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massively. </w:t>
      </w:r>
      <w:r w:rsidRPr="007B4920">
        <w:rPr>
          <w:rFonts w:asciiTheme="majorHAnsi" w:hAnsiTheme="majorHAnsi" w:cs="Arial"/>
          <w:sz w:val="22"/>
          <w:szCs w:val="22"/>
        </w:rPr>
        <w:t xml:space="preserve">My expertise extends to high-level programming languages such as Java, C#, and Python, positioning me to swiftly adapt to </w:t>
      </w:r>
      <w:proofErr w:type="spellStart"/>
      <w:r w:rsidR="008631B3">
        <w:rPr>
          <w:rFonts w:asciiTheme="majorHAnsi" w:hAnsiTheme="majorHAnsi" w:cs="Arial"/>
          <w:sz w:val="22"/>
          <w:szCs w:val="22"/>
        </w:rPr>
        <w:t>Atek</w:t>
      </w:r>
      <w:r w:rsidRPr="007B4920">
        <w:rPr>
          <w:rFonts w:asciiTheme="majorHAnsi" w:hAnsiTheme="majorHAnsi" w:cs="Arial"/>
          <w:sz w:val="22"/>
          <w:szCs w:val="22"/>
        </w:rPr>
        <w:t>'s</w:t>
      </w:r>
      <w:proofErr w:type="spellEnd"/>
      <w:r w:rsidRPr="007B4920">
        <w:rPr>
          <w:rFonts w:asciiTheme="majorHAnsi" w:hAnsiTheme="majorHAnsi" w:cs="Arial"/>
          <w:sz w:val="22"/>
          <w:szCs w:val="22"/>
        </w:rPr>
        <w:t xml:space="preserve"> tech stack </w:t>
      </w:r>
      <w:r w:rsidR="00720CCD">
        <w:rPr>
          <w:rFonts w:asciiTheme="majorHAnsi" w:hAnsiTheme="majorHAnsi" w:cs="Arial"/>
          <w:sz w:val="22"/>
          <w:szCs w:val="22"/>
        </w:rPr>
        <w:t>and my</w:t>
      </w:r>
      <w:r w:rsidR="00B977DC">
        <w:rPr>
          <w:rFonts w:asciiTheme="majorHAnsi" w:hAnsiTheme="majorHAnsi" w:cs="Arial"/>
          <w:sz w:val="22"/>
          <w:szCs w:val="22"/>
        </w:rPr>
        <w:t xml:space="preserve"> perseverance ens</w:t>
      </w:r>
      <w:r w:rsidRPr="007B4920">
        <w:rPr>
          <w:rFonts w:asciiTheme="majorHAnsi" w:hAnsiTheme="majorHAnsi" w:cs="Arial"/>
          <w:sz w:val="22"/>
          <w:szCs w:val="22"/>
        </w:rPr>
        <w:t>ures that I can navigate this learning curve effectivel</w:t>
      </w:r>
      <w:r w:rsidR="008B197C">
        <w:rPr>
          <w:rFonts w:asciiTheme="majorHAnsi" w:hAnsiTheme="majorHAnsi" w:cs="Arial"/>
          <w:sz w:val="22"/>
          <w:szCs w:val="22"/>
        </w:rPr>
        <w:t>y.</w:t>
      </w:r>
      <w:r w:rsidRPr="007B4920">
        <w:rPr>
          <w:rFonts w:asciiTheme="majorHAnsi" w:hAnsiTheme="majorHAnsi" w:cs="Arial"/>
          <w:sz w:val="22"/>
          <w:szCs w:val="22"/>
        </w:rPr>
        <w:t xml:space="preserve"> Additionally, I possess the autonomy to make substantial independent contributions</w:t>
      </w:r>
      <w:r w:rsidR="00481A68">
        <w:rPr>
          <w:rFonts w:asciiTheme="majorHAnsi" w:hAnsiTheme="majorHAnsi" w:cs="Arial"/>
          <w:sz w:val="22"/>
          <w:szCs w:val="22"/>
        </w:rPr>
        <w:t xml:space="preserve"> all the while </w:t>
      </w:r>
      <w:r w:rsidR="00481A68" w:rsidRPr="005E7B42">
        <w:rPr>
          <w:rFonts w:asciiTheme="majorHAnsi" w:hAnsiTheme="majorHAnsi" w:cs="Arial"/>
          <w:sz w:val="22"/>
          <w:szCs w:val="22"/>
        </w:rPr>
        <w:t>demonstrat</w:t>
      </w:r>
      <w:r w:rsidR="00481A68">
        <w:rPr>
          <w:rFonts w:asciiTheme="majorHAnsi" w:hAnsiTheme="majorHAnsi" w:cs="Arial"/>
          <w:sz w:val="22"/>
          <w:szCs w:val="22"/>
        </w:rPr>
        <w:t>ing</w:t>
      </w:r>
      <w:r w:rsidR="00481A68"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deadlines.</w:t>
      </w:r>
      <w:r w:rsidR="00B051AF">
        <w:rPr>
          <w:rFonts w:asciiTheme="majorHAnsi" w:hAnsiTheme="majorHAnsi" w:cs="Arial"/>
          <w:sz w:val="22"/>
          <w:szCs w:val="22"/>
        </w:rPr>
        <w:t xml:space="preserve"> </w:t>
      </w:r>
      <w:r w:rsidRPr="007B4920">
        <w:rPr>
          <w:rFonts w:asciiTheme="majorHAnsi" w:hAnsiTheme="majorHAnsi" w:cs="Arial"/>
          <w:sz w:val="22"/>
          <w:szCs w:val="22"/>
        </w:rPr>
        <w:t xml:space="preserve">I am eager to bring my skills and dedication to your team, and I am confident in my ability to make meaningful contributions to </w:t>
      </w:r>
      <w:r w:rsidR="00B051AF">
        <w:rPr>
          <w:rFonts w:asciiTheme="majorHAnsi" w:hAnsiTheme="majorHAnsi" w:cs="Arial"/>
          <w:sz w:val="22"/>
          <w:szCs w:val="22"/>
        </w:rPr>
        <w:t xml:space="preserve">your success, </w:t>
      </w:r>
      <w:r w:rsidR="00B051AF" w:rsidRPr="007B4920">
        <w:rPr>
          <w:rFonts w:asciiTheme="majorHAnsi" w:hAnsiTheme="majorHAnsi" w:cs="Arial"/>
          <w:sz w:val="22"/>
          <w:szCs w:val="22"/>
        </w:rPr>
        <w:t xml:space="preserve">making me an ideal fit for this role at </w:t>
      </w:r>
      <w:proofErr w:type="spellStart"/>
      <w:r w:rsidR="008631B3">
        <w:rPr>
          <w:rFonts w:asciiTheme="majorHAnsi" w:hAnsiTheme="majorHAnsi" w:cs="Arial"/>
          <w:sz w:val="22"/>
          <w:szCs w:val="22"/>
        </w:rPr>
        <w:t>Atek</w:t>
      </w:r>
      <w:proofErr w:type="spellEnd"/>
      <w:r w:rsidR="00B051AF" w:rsidRPr="007B4920">
        <w:rPr>
          <w:rFonts w:asciiTheme="majorHAnsi" w:hAnsiTheme="majorHAnsi" w:cs="Arial"/>
          <w:sz w:val="22"/>
          <w:szCs w:val="22"/>
        </w:rPr>
        <w:t>.</w:t>
      </w:r>
    </w:p>
    <w:p w14:paraId="0A2623D8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F451F46" w14:textId="0EDCFCF4" w:rsidR="00D501A9" w:rsidRDefault="00D501A9" w:rsidP="00D501A9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 w:rsidR="008631B3">
        <w:rPr>
          <w:rFonts w:asciiTheme="majorHAnsi" w:hAnsiTheme="majorHAnsi" w:cstheme="majorHAnsi"/>
          <w:sz w:val="22"/>
          <w:szCs w:val="22"/>
        </w:rPr>
        <w:t>Atek</w:t>
      </w:r>
      <w:proofErr w:type="spellEnd"/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39CD88D0" w14:textId="77777777" w:rsidR="00D501A9" w:rsidRPr="009D5ABE" w:rsidRDefault="00D501A9" w:rsidP="00D501A9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D0658E0" w14:textId="77777777" w:rsidR="00D501A9" w:rsidRDefault="00D501A9" w:rsidP="00D501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39219EAA" w:rsidR="00B97170" w:rsidRPr="00F44E61" w:rsidRDefault="00A248A9" w:rsidP="00F44E6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F44E61" w:rsidSect="00554F30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6CE9" w14:textId="77777777" w:rsidR="00554F30" w:rsidRDefault="00554F30" w:rsidP="00EE342F">
      <w:r>
        <w:separator/>
      </w:r>
    </w:p>
  </w:endnote>
  <w:endnote w:type="continuationSeparator" w:id="0">
    <w:p w14:paraId="27DC68D9" w14:textId="77777777" w:rsidR="00554F30" w:rsidRDefault="00554F3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6F6B" w14:textId="77777777" w:rsidR="00554F30" w:rsidRDefault="00554F30" w:rsidP="00EE342F">
      <w:r>
        <w:separator/>
      </w:r>
    </w:p>
  </w:footnote>
  <w:footnote w:type="continuationSeparator" w:id="0">
    <w:p w14:paraId="73228B98" w14:textId="77777777" w:rsidR="00554F30" w:rsidRDefault="00554F30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11A8F"/>
    <w:rsid w:val="00020693"/>
    <w:rsid w:val="00033A9F"/>
    <w:rsid w:val="00041E2C"/>
    <w:rsid w:val="00070EE2"/>
    <w:rsid w:val="00072442"/>
    <w:rsid w:val="00081BE1"/>
    <w:rsid w:val="00090A7B"/>
    <w:rsid w:val="000C76E7"/>
    <w:rsid w:val="000E6100"/>
    <w:rsid w:val="000F0A03"/>
    <w:rsid w:val="000F14A3"/>
    <w:rsid w:val="000F6DB8"/>
    <w:rsid w:val="00115481"/>
    <w:rsid w:val="00117984"/>
    <w:rsid w:val="00124671"/>
    <w:rsid w:val="0014592D"/>
    <w:rsid w:val="00162DFA"/>
    <w:rsid w:val="00162FF8"/>
    <w:rsid w:val="0018680F"/>
    <w:rsid w:val="001B5280"/>
    <w:rsid w:val="001B538A"/>
    <w:rsid w:val="001B6BD7"/>
    <w:rsid w:val="001D1142"/>
    <w:rsid w:val="001D474E"/>
    <w:rsid w:val="001F39B8"/>
    <w:rsid w:val="001F5AFC"/>
    <w:rsid w:val="001F6111"/>
    <w:rsid w:val="00206705"/>
    <w:rsid w:val="00215BD4"/>
    <w:rsid w:val="00223251"/>
    <w:rsid w:val="00232FE0"/>
    <w:rsid w:val="00254BD7"/>
    <w:rsid w:val="00265F8B"/>
    <w:rsid w:val="00281D6E"/>
    <w:rsid w:val="002834F5"/>
    <w:rsid w:val="00286EE6"/>
    <w:rsid w:val="002C1B3D"/>
    <w:rsid w:val="002C40E7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84362"/>
    <w:rsid w:val="00397343"/>
    <w:rsid w:val="003B0184"/>
    <w:rsid w:val="003C129B"/>
    <w:rsid w:val="003E4414"/>
    <w:rsid w:val="003E79A8"/>
    <w:rsid w:val="00402EA8"/>
    <w:rsid w:val="0040640A"/>
    <w:rsid w:val="0040755F"/>
    <w:rsid w:val="00415856"/>
    <w:rsid w:val="00423BB2"/>
    <w:rsid w:val="004365B0"/>
    <w:rsid w:val="004416D2"/>
    <w:rsid w:val="00455840"/>
    <w:rsid w:val="00475DEA"/>
    <w:rsid w:val="00481A68"/>
    <w:rsid w:val="00481DB5"/>
    <w:rsid w:val="004A0158"/>
    <w:rsid w:val="004A4D99"/>
    <w:rsid w:val="004B36C8"/>
    <w:rsid w:val="004C20A7"/>
    <w:rsid w:val="004C2260"/>
    <w:rsid w:val="004C4061"/>
    <w:rsid w:val="004C7FC3"/>
    <w:rsid w:val="004D189A"/>
    <w:rsid w:val="004D6FA4"/>
    <w:rsid w:val="004E5677"/>
    <w:rsid w:val="004F489D"/>
    <w:rsid w:val="004F7F43"/>
    <w:rsid w:val="00507167"/>
    <w:rsid w:val="0052346D"/>
    <w:rsid w:val="00535CBE"/>
    <w:rsid w:val="00537F13"/>
    <w:rsid w:val="00545B39"/>
    <w:rsid w:val="00554F30"/>
    <w:rsid w:val="00561C8F"/>
    <w:rsid w:val="00574311"/>
    <w:rsid w:val="005755ED"/>
    <w:rsid w:val="005A04E9"/>
    <w:rsid w:val="005A3749"/>
    <w:rsid w:val="005D0F8C"/>
    <w:rsid w:val="005D196F"/>
    <w:rsid w:val="005F2789"/>
    <w:rsid w:val="006030DC"/>
    <w:rsid w:val="006101A0"/>
    <w:rsid w:val="0062455B"/>
    <w:rsid w:val="00634FC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CCD"/>
    <w:rsid w:val="00720D12"/>
    <w:rsid w:val="00727BE1"/>
    <w:rsid w:val="00730B54"/>
    <w:rsid w:val="0073604F"/>
    <w:rsid w:val="00737BB2"/>
    <w:rsid w:val="007441F6"/>
    <w:rsid w:val="007507A0"/>
    <w:rsid w:val="00761A66"/>
    <w:rsid w:val="00761AD8"/>
    <w:rsid w:val="0077296F"/>
    <w:rsid w:val="007B4920"/>
    <w:rsid w:val="007F67FB"/>
    <w:rsid w:val="008057E7"/>
    <w:rsid w:val="00824383"/>
    <w:rsid w:val="0083098C"/>
    <w:rsid w:val="0084149A"/>
    <w:rsid w:val="008461A2"/>
    <w:rsid w:val="00853FA7"/>
    <w:rsid w:val="0086080C"/>
    <w:rsid w:val="008629B3"/>
    <w:rsid w:val="00862E71"/>
    <w:rsid w:val="008631B3"/>
    <w:rsid w:val="00885757"/>
    <w:rsid w:val="00885F42"/>
    <w:rsid w:val="008868C2"/>
    <w:rsid w:val="008A27D1"/>
    <w:rsid w:val="008B1646"/>
    <w:rsid w:val="008B197C"/>
    <w:rsid w:val="008C2602"/>
    <w:rsid w:val="008C29ED"/>
    <w:rsid w:val="008C7437"/>
    <w:rsid w:val="008D46C8"/>
    <w:rsid w:val="008E10BF"/>
    <w:rsid w:val="008F3476"/>
    <w:rsid w:val="00910A1D"/>
    <w:rsid w:val="00910EFA"/>
    <w:rsid w:val="009313AE"/>
    <w:rsid w:val="00932212"/>
    <w:rsid w:val="00942E94"/>
    <w:rsid w:val="00943663"/>
    <w:rsid w:val="00951221"/>
    <w:rsid w:val="00951B55"/>
    <w:rsid w:val="00960052"/>
    <w:rsid w:val="00962BD8"/>
    <w:rsid w:val="0097240D"/>
    <w:rsid w:val="009817C3"/>
    <w:rsid w:val="00986C9B"/>
    <w:rsid w:val="009933DC"/>
    <w:rsid w:val="009A0898"/>
    <w:rsid w:val="009A747C"/>
    <w:rsid w:val="009A7611"/>
    <w:rsid w:val="009D2CFF"/>
    <w:rsid w:val="009D3F18"/>
    <w:rsid w:val="009D46B8"/>
    <w:rsid w:val="009D4BA9"/>
    <w:rsid w:val="009D5ABE"/>
    <w:rsid w:val="009F55CE"/>
    <w:rsid w:val="009F61AC"/>
    <w:rsid w:val="009F7E02"/>
    <w:rsid w:val="00A0326A"/>
    <w:rsid w:val="00A03C5C"/>
    <w:rsid w:val="00A04E85"/>
    <w:rsid w:val="00A05305"/>
    <w:rsid w:val="00A223F5"/>
    <w:rsid w:val="00A248A9"/>
    <w:rsid w:val="00A32593"/>
    <w:rsid w:val="00A32A0F"/>
    <w:rsid w:val="00A33C77"/>
    <w:rsid w:val="00A35BBC"/>
    <w:rsid w:val="00A46074"/>
    <w:rsid w:val="00A6479C"/>
    <w:rsid w:val="00A64EEF"/>
    <w:rsid w:val="00A74998"/>
    <w:rsid w:val="00A97F16"/>
    <w:rsid w:val="00AA253E"/>
    <w:rsid w:val="00AA34F3"/>
    <w:rsid w:val="00AC3ED6"/>
    <w:rsid w:val="00AC5D7E"/>
    <w:rsid w:val="00AD632D"/>
    <w:rsid w:val="00AE32FD"/>
    <w:rsid w:val="00B051AF"/>
    <w:rsid w:val="00B33E7F"/>
    <w:rsid w:val="00B363D3"/>
    <w:rsid w:val="00B4023B"/>
    <w:rsid w:val="00B44B8F"/>
    <w:rsid w:val="00B5185C"/>
    <w:rsid w:val="00B70DC0"/>
    <w:rsid w:val="00B97170"/>
    <w:rsid w:val="00B977DC"/>
    <w:rsid w:val="00BB4F8C"/>
    <w:rsid w:val="00BB541E"/>
    <w:rsid w:val="00BB6AD5"/>
    <w:rsid w:val="00BD4813"/>
    <w:rsid w:val="00BD6E1C"/>
    <w:rsid w:val="00BF04E9"/>
    <w:rsid w:val="00BF7BDD"/>
    <w:rsid w:val="00C32E2C"/>
    <w:rsid w:val="00C508A2"/>
    <w:rsid w:val="00C540EC"/>
    <w:rsid w:val="00C569C8"/>
    <w:rsid w:val="00C65732"/>
    <w:rsid w:val="00C743C7"/>
    <w:rsid w:val="00CB36AC"/>
    <w:rsid w:val="00CC006D"/>
    <w:rsid w:val="00CC3A05"/>
    <w:rsid w:val="00CE02BF"/>
    <w:rsid w:val="00CE2673"/>
    <w:rsid w:val="00CE7A65"/>
    <w:rsid w:val="00CF24D0"/>
    <w:rsid w:val="00CF25DC"/>
    <w:rsid w:val="00CF3AE7"/>
    <w:rsid w:val="00D015CD"/>
    <w:rsid w:val="00D21892"/>
    <w:rsid w:val="00D23146"/>
    <w:rsid w:val="00D31D0E"/>
    <w:rsid w:val="00D33B27"/>
    <w:rsid w:val="00D344C4"/>
    <w:rsid w:val="00D3695F"/>
    <w:rsid w:val="00D501A9"/>
    <w:rsid w:val="00D5655E"/>
    <w:rsid w:val="00D73D33"/>
    <w:rsid w:val="00D75277"/>
    <w:rsid w:val="00D77BF6"/>
    <w:rsid w:val="00D80568"/>
    <w:rsid w:val="00D86001"/>
    <w:rsid w:val="00D9503B"/>
    <w:rsid w:val="00DB0896"/>
    <w:rsid w:val="00DC03FA"/>
    <w:rsid w:val="00DD1A1B"/>
    <w:rsid w:val="00DE48A3"/>
    <w:rsid w:val="00DE4B67"/>
    <w:rsid w:val="00DF23A0"/>
    <w:rsid w:val="00DF4082"/>
    <w:rsid w:val="00E0174D"/>
    <w:rsid w:val="00E02C3A"/>
    <w:rsid w:val="00E14D82"/>
    <w:rsid w:val="00E25B3B"/>
    <w:rsid w:val="00E32EE1"/>
    <w:rsid w:val="00E44C9E"/>
    <w:rsid w:val="00E45F5A"/>
    <w:rsid w:val="00E532D9"/>
    <w:rsid w:val="00E53995"/>
    <w:rsid w:val="00E664AE"/>
    <w:rsid w:val="00E6714F"/>
    <w:rsid w:val="00E70BCA"/>
    <w:rsid w:val="00E8767A"/>
    <w:rsid w:val="00EA05BD"/>
    <w:rsid w:val="00EA19D6"/>
    <w:rsid w:val="00EA7D24"/>
    <w:rsid w:val="00EC7845"/>
    <w:rsid w:val="00EC7E89"/>
    <w:rsid w:val="00ED0B61"/>
    <w:rsid w:val="00EE25D7"/>
    <w:rsid w:val="00EE342F"/>
    <w:rsid w:val="00EE7F3E"/>
    <w:rsid w:val="00EF0538"/>
    <w:rsid w:val="00EF3F57"/>
    <w:rsid w:val="00F0348C"/>
    <w:rsid w:val="00F21582"/>
    <w:rsid w:val="00F264E1"/>
    <w:rsid w:val="00F41CF1"/>
    <w:rsid w:val="00F43C9F"/>
    <w:rsid w:val="00F44D94"/>
    <w:rsid w:val="00F44E61"/>
    <w:rsid w:val="00F779AF"/>
    <w:rsid w:val="00F9477C"/>
    <w:rsid w:val="00FB03B5"/>
    <w:rsid w:val="00FB75D2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9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8</cp:revision>
  <cp:lastPrinted>2024-01-26T03:12:00Z</cp:lastPrinted>
  <dcterms:created xsi:type="dcterms:W3CDTF">2024-01-26T03:09:00Z</dcterms:created>
  <dcterms:modified xsi:type="dcterms:W3CDTF">2024-01-26T03:16:00Z</dcterms:modified>
</cp:coreProperties>
</file>