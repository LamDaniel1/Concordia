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65EAC71" w:rsidR="004517AF" w:rsidRPr="006D6CEE" w:rsidRDefault="00986172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4517AF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February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5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40DB08AE" w:rsidR="00BF3866" w:rsidRDefault="00986172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86172">
        <w:rPr>
          <w:rFonts w:asciiTheme="majorHAnsi" w:hAnsiTheme="majorHAnsi" w:cs="Arial"/>
          <w:sz w:val="22"/>
          <w:szCs w:val="22"/>
        </w:rPr>
        <w:t>Lambert</w:t>
      </w:r>
      <w:r w:rsidR="00ED5FD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5841B6" w:rsidRPr="005841B6">
        <w:rPr>
          <w:rFonts w:asciiTheme="majorHAnsi" w:hAnsiTheme="majorHAnsi" w:cs="Arial"/>
          <w:sz w:val="22"/>
          <w:szCs w:val="22"/>
        </w:rPr>
        <w:t>Nshimyumukiza</w:t>
      </w:r>
      <w:proofErr w:type="spellEnd"/>
    </w:p>
    <w:p w14:paraId="1746C4F7" w14:textId="2B9BAAC2" w:rsidR="004517AF" w:rsidRPr="00662116" w:rsidRDefault="004952CC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Air Canada</w:t>
      </w:r>
    </w:p>
    <w:p w14:paraId="2DE8143B" w14:textId="77777777" w:rsidR="005841B6" w:rsidRDefault="005841B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5841B6">
        <w:rPr>
          <w:rFonts w:asciiTheme="majorHAnsi" w:hAnsiTheme="majorHAnsi" w:cs="Arial"/>
          <w:sz w:val="22"/>
          <w:szCs w:val="22"/>
        </w:rPr>
        <w:t>7373 Cote Vertu West</w:t>
      </w:r>
    </w:p>
    <w:p w14:paraId="1F97B629" w14:textId="28010172" w:rsidR="004517AF" w:rsidRDefault="005841B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5841B6">
        <w:rPr>
          <w:rFonts w:asciiTheme="majorHAnsi" w:hAnsiTheme="majorHAnsi" w:cs="Arial"/>
          <w:sz w:val="22"/>
          <w:szCs w:val="22"/>
        </w:rPr>
        <w:t>Dorval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="004952CC" w:rsidRPr="004952CC">
        <w:rPr>
          <w:rFonts w:asciiTheme="majorHAnsi" w:hAnsiTheme="majorHAnsi" w:cs="Arial"/>
          <w:sz w:val="22"/>
          <w:szCs w:val="22"/>
        </w:rPr>
        <w:t>H4Y 1H</w:t>
      </w:r>
      <w:r w:rsidR="00A3510D">
        <w:rPr>
          <w:rFonts w:asciiTheme="majorHAnsi" w:hAnsiTheme="majorHAnsi" w:cs="Arial"/>
          <w:sz w:val="22"/>
          <w:szCs w:val="22"/>
        </w:rPr>
        <w:t>4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7C9DD780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7316FC">
        <w:rPr>
          <w:rFonts w:asciiTheme="majorHAnsi" w:hAnsiTheme="majorHAnsi" w:cs="Arial"/>
          <w:b/>
          <w:sz w:val="22"/>
          <w:szCs w:val="22"/>
        </w:rPr>
        <w:t xml:space="preserve">Software Developer Intern - Digital Enablement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4952CC">
        <w:rPr>
          <w:rFonts w:asciiTheme="majorHAnsi" w:hAnsiTheme="majorHAnsi" w:cs="Arial"/>
          <w:b/>
          <w:sz w:val="22"/>
          <w:szCs w:val="22"/>
        </w:rPr>
        <w:t>Air Canada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C8B6DC1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Mr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7316FC" w:rsidRPr="007316FC">
        <w:rPr>
          <w:rFonts w:asciiTheme="majorHAnsi" w:hAnsiTheme="majorHAnsi" w:cs="Arial"/>
          <w:sz w:val="22"/>
          <w:szCs w:val="22"/>
        </w:rPr>
        <w:t>Nshimyumukiza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656754D1" w14:textId="1D44EB90" w:rsidR="004517AF" w:rsidRDefault="004517AF" w:rsidP="00696C02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7316FC">
        <w:rPr>
          <w:rFonts w:asciiTheme="majorHAnsi" w:hAnsiTheme="majorHAnsi" w:cs="Arial"/>
          <w:sz w:val="22"/>
          <w:szCs w:val="22"/>
        </w:rPr>
        <w:t xml:space="preserve">Software Developer Intern - Digital Enablement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4952CC">
        <w:rPr>
          <w:rFonts w:asciiTheme="majorHAnsi" w:hAnsiTheme="majorHAnsi" w:cs="Arial"/>
          <w:sz w:val="22"/>
          <w:szCs w:val="22"/>
        </w:rPr>
        <w:t>Air Canada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145704C2" w14:textId="1ABC916D" w:rsidR="00A3510D" w:rsidRDefault="00A45B14" w:rsidP="00696C02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EB3B06">
        <w:rPr>
          <w:rFonts w:asciiTheme="majorHAnsi" w:hAnsiTheme="majorHAnsi" w:cs="Arial"/>
          <w:sz w:val="22"/>
          <w:szCs w:val="22"/>
        </w:rPr>
        <w:t xml:space="preserve">web-related technologies </w:t>
      </w:r>
      <w:r w:rsidR="00CB7779">
        <w:rPr>
          <w:rFonts w:asciiTheme="majorHAnsi" w:hAnsiTheme="majorHAnsi" w:cs="Arial"/>
          <w:sz w:val="22"/>
          <w:szCs w:val="22"/>
        </w:rPr>
        <w:t>and REST APIs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 xml:space="preserve">f a team composed of </w:t>
      </w:r>
      <w:r w:rsidR="0087767D">
        <w:rPr>
          <w:rFonts w:asciiTheme="majorHAnsi" w:hAnsiTheme="majorHAnsi" w:cs="Arial"/>
          <w:sz w:val="22"/>
          <w:szCs w:val="22"/>
        </w:rPr>
        <w:t>four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</w:p>
    <w:p w14:paraId="1CB118E2" w14:textId="0616A7C8" w:rsidR="004517AF" w:rsidRPr="00696C02" w:rsidRDefault="00A45B14" w:rsidP="00696C02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4952CC">
        <w:rPr>
          <w:rFonts w:asciiTheme="majorHAnsi" w:hAnsiTheme="majorHAnsi" w:cstheme="majorHAnsi"/>
          <w:sz w:val="22"/>
          <w:szCs w:val="22"/>
        </w:rPr>
        <w:t>Air Canada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51146A78" w14:textId="2BC89B63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4952CC">
        <w:rPr>
          <w:rFonts w:asciiTheme="majorHAnsi" w:hAnsiTheme="majorHAnsi" w:cstheme="majorHAnsi"/>
          <w:sz w:val="22"/>
          <w:szCs w:val="22"/>
        </w:rPr>
        <w:t>Air Canada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DB6193">
      <w:footerReference w:type="default" r:id="rId10"/>
      <w:pgSz w:w="12240" w:h="15840"/>
      <w:pgMar w:top="737" w:right="1077" w:bottom="737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D85E" w14:textId="77777777" w:rsidR="00DB6193" w:rsidRDefault="00DB6193" w:rsidP="00EE342F">
      <w:r>
        <w:separator/>
      </w:r>
    </w:p>
  </w:endnote>
  <w:endnote w:type="continuationSeparator" w:id="0">
    <w:p w14:paraId="76ADD8C2" w14:textId="77777777" w:rsidR="00DB6193" w:rsidRDefault="00DB6193" w:rsidP="00EE342F">
      <w:r>
        <w:continuationSeparator/>
      </w:r>
    </w:p>
  </w:endnote>
  <w:endnote w:type="continuationNotice" w:id="1">
    <w:p w14:paraId="65295CF1" w14:textId="77777777" w:rsidR="00DB6193" w:rsidRDefault="00DB6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8830" w14:textId="77777777" w:rsidR="00DB6193" w:rsidRDefault="00DB6193" w:rsidP="00EE342F">
      <w:r>
        <w:separator/>
      </w:r>
    </w:p>
  </w:footnote>
  <w:footnote w:type="continuationSeparator" w:id="0">
    <w:p w14:paraId="26F1A40A" w14:textId="77777777" w:rsidR="00DB6193" w:rsidRDefault="00DB6193" w:rsidP="00EE342F">
      <w:r>
        <w:continuationSeparator/>
      </w:r>
    </w:p>
  </w:footnote>
  <w:footnote w:type="continuationNotice" w:id="1">
    <w:p w14:paraId="658A15F0" w14:textId="77777777" w:rsidR="00DB6193" w:rsidRDefault="00DB61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25AF9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82D3E"/>
    <w:rsid w:val="004952CC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841B6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96C02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16FC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7767D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172"/>
    <w:rsid w:val="00986C9B"/>
    <w:rsid w:val="00990B92"/>
    <w:rsid w:val="009A3B6A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3510D"/>
    <w:rsid w:val="00A41923"/>
    <w:rsid w:val="00A45B14"/>
    <w:rsid w:val="00A46074"/>
    <w:rsid w:val="00A6479C"/>
    <w:rsid w:val="00A64EEF"/>
    <w:rsid w:val="00A74998"/>
    <w:rsid w:val="00A97F16"/>
    <w:rsid w:val="00AA253E"/>
    <w:rsid w:val="00AA40AD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B7779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B6193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B3B06"/>
    <w:rsid w:val="00EC7845"/>
    <w:rsid w:val="00EC7E89"/>
    <w:rsid w:val="00ED0B61"/>
    <w:rsid w:val="00ED5FD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A71CF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3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14</cp:revision>
  <cp:lastPrinted>2024-02-05T18:52:00Z</cp:lastPrinted>
  <dcterms:created xsi:type="dcterms:W3CDTF">2024-02-05T18:18:00Z</dcterms:created>
  <dcterms:modified xsi:type="dcterms:W3CDTF">2024-02-05T18:53:00Z</dcterms:modified>
</cp:coreProperties>
</file>