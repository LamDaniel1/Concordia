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A7B8" w14:textId="77777777" w:rsidR="00A51BF7" w:rsidRPr="0018680F" w:rsidRDefault="00A51BF7" w:rsidP="00A51BF7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3B3EFE5C" w14:textId="77777777" w:rsidR="00A51BF7" w:rsidRPr="009D5ABE" w:rsidRDefault="00000000" w:rsidP="00A51BF7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51BF7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51BF7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B0D1F4" w14:textId="77777777" w:rsidR="00A51BF7" w:rsidRPr="009D5ABE" w:rsidRDefault="00A51BF7" w:rsidP="00A51BF7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6C73893B" w14:textId="77777777" w:rsidR="00A51BF7" w:rsidRPr="009D5ABE" w:rsidRDefault="00A51BF7" w:rsidP="00A51BF7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764858F" w14:textId="61810A4B" w:rsidR="00A51BF7" w:rsidRPr="006D6CEE" w:rsidRDefault="0087117B" w:rsidP="00A51BF7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Tuesday</w:t>
      </w:r>
      <w:r w:rsidR="00A51BF7">
        <w:rPr>
          <w:rFonts w:asciiTheme="majorHAnsi" w:hAnsiTheme="majorHAnsi" w:cs="Arial"/>
          <w:sz w:val="22"/>
          <w:szCs w:val="22"/>
        </w:rPr>
        <w:t xml:space="preserve">, January </w:t>
      </w:r>
      <w:r>
        <w:rPr>
          <w:rFonts w:asciiTheme="majorHAnsi" w:hAnsiTheme="majorHAnsi" w:cs="Arial"/>
          <w:sz w:val="22"/>
          <w:szCs w:val="22"/>
        </w:rPr>
        <w:t>30</w:t>
      </w:r>
      <w:r w:rsidR="00A51BF7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51BF7">
        <w:rPr>
          <w:rFonts w:asciiTheme="majorHAnsi" w:hAnsiTheme="majorHAnsi" w:cs="Arial"/>
          <w:sz w:val="22"/>
          <w:szCs w:val="22"/>
        </w:rPr>
        <w:t>, 2024</w:t>
      </w:r>
    </w:p>
    <w:p w14:paraId="566492CB" w14:textId="77777777" w:rsidR="00A51BF7" w:rsidRPr="009D5ABE" w:rsidRDefault="00A51BF7" w:rsidP="00A51BF7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6B605966" w14:textId="616DB3AB" w:rsidR="00A51BF7" w:rsidRPr="00662116" w:rsidRDefault="0054115A" w:rsidP="00A51BF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54115A">
        <w:rPr>
          <w:rFonts w:asciiTheme="majorHAnsi" w:hAnsiTheme="majorHAnsi" w:cs="Arial"/>
          <w:sz w:val="22"/>
          <w:szCs w:val="22"/>
        </w:rPr>
        <w:t>Svetlana</w:t>
      </w:r>
      <w:r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54115A">
        <w:rPr>
          <w:rFonts w:asciiTheme="majorHAnsi" w:hAnsiTheme="majorHAnsi" w:cs="Arial"/>
          <w:sz w:val="22"/>
          <w:szCs w:val="22"/>
        </w:rPr>
        <w:t>Cobzac</w:t>
      </w:r>
      <w:proofErr w:type="spellEnd"/>
    </w:p>
    <w:p w14:paraId="6A528E38" w14:textId="56FC22FF" w:rsidR="00A51BF7" w:rsidRPr="00662116" w:rsidRDefault="0068792F" w:rsidP="00A51BF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Canadian Food Inspection Agency</w:t>
      </w:r>
    </w:p>
    <w:p w14:paraId="24C44D51" w14:textId="77777777" w:rsidR="0054115A" w:rsidRDefault="0054115A" w:rsidP="00A51BF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54115A">
        <w:rPr>
          <w:rFonts w:asciiTheme="majorHAnsi" w:hAnsiTheme="majorHAnsi" w:cs="Arial"/>
          <w:sz w:val="22"/>
          <w:szCs w:val="22"/>
        </w:rPr>
        <w:t>2001 Robert-Bourassa Blvd</w:t>
      </w:r>
    </w:p>
    <w:p w14:paraId="7DEDE3F6" w14:textId="2FC47902" w:rsidR="00A51BF7" w:rsidRDefault="0054115A" w:rsidP="00A51BF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A51BF7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A51BF7" w:rsidRPr="00756F16">
        <w:rPr>
          <w:rFonts w:asciiTheme="majorHAnsi" w:hAnsiTheme="majorHAnsi" w:cs="Arial"/>
          <w:sz w:val="22"/>
          <w:szCs w:val="22"/>
        </w:rPr>
        <w:t>Québec</w:t>
      </w:r>
      <w:r w:rsidR="00A51BF7">
        <w:rPr>
          <w:rFonts w:asciiTheme="majorHAnsi" w:hAnsiTheme="majorHAnsi" w:cs="Arial"/>
          <w:sz w:val="22"/>
          <w:szCs w:val="22"/>
        </w:rPr>
        <w:t xml:space="preserve"> </w:t>
      </w:r>
      <w:r w:rsidRPr="0054115A">
        <w:rPr>
          <w:rFonts w:asciiTheme="majorHAnsi" w:hAnsiTheme="majorHAnsi" w:cs="Arial"/>
          <w:sz w:val="22"/>
          <w:szCs w:val="22"/>
        </w:rPr>
        <w:t>H3A 3N2</w:t>
      </w:r>
    </w:p>
    <w:p w14:paraId="2A4F4164" w14:textId="77777777" w:rsidR="00A51BF7" w:rsidRPr="009D5ABE" w:rsidRDefault="00A51BF7" w:rsidP="00A51BF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3D8C57E5" w14:textId="5D75F71D" w:rsidR="00A51BF7" w:rsidRPr="009D5ABE" w:rsidRDefault="00A51BF7" w:rsidP="00A51BF7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54115A">
        <w:rPr>
          <w:rFonts w:asciiTheme="majorHAnsi" w:hAnsiTheme="majorHAnsi" w:cs="Arial"/>
          <w:b/>
          <w:sz w:val="22"/>
          <w:szCs w:val="22"/>
        </w:rPr>
        <w:t>Application Tester (Co-op Student)</w:t>
      </w:r>
      <w:r w:rsidR="00E10655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68792F">
        <w:rPr>
          <w:rFonts w:asciiTheme="majorHAnsi" w:hAnsiTheme="majorHAnsi" w:cs="Arial"/>
          <w:b/>
          <w:sz w:val="22"/>
          <w:szCs w:val="22"/>
        </w:rPr>
        <w:t>Canadian Food Inspection Agency</w:t>
      </w:r>
    </w:p>
    <w:p w14:paraId="4C14B95E" w14:textId="77777777" w:rsidR="00A51BF7" w:rsidRPr="009D5ABE" w:rsidRDefault="00A51BF7" w:rsidP="00A51BF7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218286F" w14:textId="77777777" w:rsidR="00A51BF7" w:rsidRPr="009D5ABE" w:rsidRDefault="00A51BF7" w:rsidP="00A51BF7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7882677C" w14:textId="07AE9064" w:rsidR="00A51BF7" w:rsidRPr="00A51BF7" w:rsidRDefault="00A51BF7" w:rsidP="00A51BF7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sz w:val="22"/>
          <w:szCs w:val="22"/>
        </w:rPr>
        <w:t>M</w:t>
      </w:r>
      <w:r w:rsidR="0068792F">
        <w:rPr>
          <w:rFonts w:asciiTheme="majorHAnsi" w:hAnsiTheme="majorHAnsi" w:cs="Arial"/>
          <w:sz w:val="22"/>
          <w:szCs w:val="22"/>
        </w:rPr>
        <w:t>me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68792F" w:rsidRPr="0054115A">
        <w:rPr>
          <w:rFonts w:asciiTheme="majorHAnsi" w:hAnsiTheme="majorHAnsi" w:cs="Arial"/>
          <w:sz w:val="22"/>
          <w:szCs w:val="22"/>
        </w:rPr>
        <w:t>Cobzac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63F2FF5F" w14:textId="12D8DAD0" w:rsidR="00A51BF7" w:rsidRDefault="00A51BF7" w:rsidP="00A51BF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>a</w:t>
      </w:r>
      <w:r w:rsidR="00346F9C">
        <w:rPr>
          <w:rFonts w:asciiTheme="majorHAnsi" w:hAnsiTheme="majorHAnsi" w:cs="Arial"/>
          <w:sz w:val="22"/>
          <w:szCs w:val="22"/>
        </w:rPr>
        <w:t>n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54115A">
        <w:rPr>
          <w:rFonts w:asciiTheme="majorHAnsi" w:hAnsiTheme="majorHAnsi" w:cs="Arial"/>
          <w:sz w:val="22"/>
          <w:szCs w:val="22"/>
        </w:rPr>
        <w:t>Application Tester (Co-op Student)</w:t>
      </w:r>
      <w:r w:rsidR="00A14A5E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68792F">
        <w:rPr>
          <w:rFonts w:asciiTheme="majorHAnsi" w:hAnsiTheme="majorHAnsi" w:cs="Arial"/>
          <w:sz w:val="22"/>
          <w:szCs w:val="22"/>
        </w:rPr>
        <w:t>Canadian Food Inspection Agency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7C3BC4A9" w14:textId="4FD6239E" w:rsidR="00A51BF7" w:rsidRDefault="00A51BF7" w:rsidP="00A51BF7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 xml:space="preserve">, I noticed that your job description is very keen on hiring candidates with experience in </w:t>
      </w:r>
      <w:r w:rsidR="00B9685C">
        <w:rPr>
          <w:rFonts w:asciiTheme="majorHAnsi" w:hAnsiTheme="majorHAnsi" w:cs="Arial"/>
          <w:sz w:val="22"/>
          <w:szCs w:val="22"/>
        </w:rPr>
        <w:t xml:space="preserve">unit testing, </w:t>
      </w:r>
      <w:r>
        <w:rPr>
          <w:rFonts w:asciiTheme="majorHAnsi" w:hAnsiTheme="majorHAnsi" w:cs="Arial"/>
          <w:sz w:val="22"/>
          <w:szCs w:val="22"/>
        </w:rPr>
        <w:t>test methodologies</w:t>
      </w:r>
      <w:r w:rsidR="0083595B">
        <w:rPr>
          <w:rFonts w:asciiTheme="majorHAnsi" w:hAnsiTheme="majorHAnsi" w:cs="Arial"/>
          <w:sz w:val="22"/>
          <w:szCs w:val="22"/>
        </w:rPr>
        <w:t xml:space="preserve"> and </w:t>
      </w:r>
      <w:r w:rsidR="00B9685C">
        <w:rPr>
          <w:rFonts w:asciiTheme="majorHAnsi" w:hAnsiTheme="majorHAnsi" w:cs="Arial"/>
          <w:sz w:val="22"/>
          <w:szCs w:val="22"/>
        </w:rPr>
        <w:t>Agile development</w:t>
      </w:r>
      <w:r>
        <w:rPr>
          <w:rFonts w:asciiTheme="majorHAnsi" w:hAnsiTheme="majorHAnsi" w:cs="Arial"/>
          <w:sz w:val="22"/>
          <w:szCs w:val="22"/>
        </w:rPr>
        <w:t xml:space="preserve">. </w:t>
      </w:r>
      <w:r w:rsidRPr="00B832AE">
        <w:rPr>
          <w:rFonts w:asciiTheme="majorHAnsi" w:hAnsiTheme="majorHAnsi" w:cs="Arial"/>
          <w:sz w:val="22"/>
          <w:szCs w:val="22"/>
        </w:rPr>
        <w:t xml:space="preserve">In a </w:t>
      </w:r>
      <w:r>
        <w:rPr>
          <w:rFonts w:asciiTheme="majorHAnsi" w:hAnsiTheme="majorHAnsi" w:cs="Arial"/>
          <w:sz w:val="22"/>
          <w:szCs w:val="22"/>
        </w:rPr>
        <w:t xml:space="preserve">previous </w:t>
      </w:r>
      <w:r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>
        <w:rPr>
          <w:rFonts w:asciiTheme="majorHAnsi" w:hAnsiTheme="majorHAnsi" w:cs="Arial"/>
          <w:sz w:val="22"/>
          <w:szCs w:val="22"/>
        </w:rPr>
        <w:t>s</w:t>
      </w:r>
      <w:r w:rsidRPr="00B832A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input management and sound effects. Furthermore, I also</w:t>
      </w:r>
      <w:r w:rsidRPr="00B832AE">
        <w:rPr>
          <w:rFonts w:asciiTheme="majorHAnsi" w:hAnsiTheme="majorHAnsi" w:cs="Arial"/>
          <w:sz w:val="22"/>
          <w:szCs w:val="22"/>
        </w:rPr>
        <w:t xml:space="preserve"> implement</w:t>
      </w:r>
      <w:r>
        <w:rPr>
          <w:rFonts w:asciiTheme="majorHAnsi" w:hAnsiTheme="majorHAnsi" w:cs="Arial"/>
          <w:sz w:val="22"/>
          <w:szCs w:val="22"/>
        </w:rPr>
        <w:t>ed</w:t>
      </w:r>
      <w:r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>
        <w:rPr>
          <w:rFonts w:asciiTheme="majorHAnsi" w:hAnsiTheme="majorHAnsi" w:cs="Arial"/>
          <w:sz w:val="22"/>
          <w:szCs w:val="22"/>
        </w:rPr>
        <w:t>, ensuring the accuracy of any operations applied to the models and writing multiple unit test cases that would prevent edge cases from occurring.</w:t>
      </w:r>
    </w:p>
    <w:p w14:paraId="103EFC1B" w14:textId="666530B6" w:rsidR="00A51BF7" w:rsidRPr="00A51BF7" w:rsidRDefault="0083595B" w:rsidP="00A51BF7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As for</w:t>
      </w:r>
      <w:r w:rsidR="00B9685C">
        <w:rPr>
          <w:rFonts w:asciiTheme="majorHAnsi" w:hAnsiTheme="majorHAnsi" w:cs="Arial"/>
          <w:sz w:val="22"/>
          <w:szCs w:val="22"/>
        </w:rPr>
        <w:t xml:space="preserve"> my experience with Agile development</w:t>
      </w:r>
      <w:r w:rsidR="00C55155">
        <w:rPr>
          <w:rFonts w:asciiTheme="majorHAnsi" w:hAnsiTheme="majorHAnsi" w:cs="Arial"/>
          <w:sz w:val="22"/>
          <w:szCs w:val="22"/>
        </w:rPr>
        <w:t xml:space="preserve">, I </w:t>
      </w:r>
      <w:r w:rsidR="00A51BF7" w:rsidRPr="00312EB2">
        <w:rPr>
          <w:rFonts w:asciiTheme="majorHAnsi" w:hAnsiTheme="majorHAnsi" w:cs="Arial"/>
          <w:sz w:val="22"/>
          <w:szCs w:val="22"/>
        </w:rPr>
        <w:t xml:space="preserve">led </w:t>
      </w:r>
      <w:r w:rsidR="00A51BF7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A51BF7" w:rsidRPr="00312EB2">
        <w:rPr>
          <w:rFonts w:asciiTheme="majorHAnsi" w:hAnsiTheme="majorHAnsi" w:cs="Arial"/>
          <w:sz w:val="22"/>
          <w:szCs w:val="22"/>
        </w:rPr>
        <w:t>as scrum master and</w:t>
      </w:r>
      <w:r w:rsidR="00A51BF7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A51BF7">
        <w:rPr>
          <w:rFonts w:asciiTheme="majorHAnsi" w:hAnsiTheme="majorHAnsi" w:cs="Arial"/>
          <w:sz w:val="22"/>
          <w:szCs w:val="22"/>
        </w:rPr>
        <w:t xml:space="preserve">, employing </w:t>
      </w:r>
      <w:r w:rsidR="00A51BF7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A51BF7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A51BF7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A51BF7">
        <w:rPr>
          <w:rFonts w:asciiTheme="majorHAnsi" w:hAnsiTheme="majorHAnsi" w:cs="Arial"/>
          <w:sz w:val="22"/>
          <w:szCs w:val="22"/>
        </w:rPr>
        <w:t xml:space="preserve">personal contribution includes incorporating many Jest Unit Tests cases that verify the integrity of the data stored inside the database before executing any merge requests. This is done </w:t>
      </w:r>
      <w:r w:rsidR="00B9685C">
        <w:rPr>
          <w:rFonts w:asciiTheme="majorHAnsi" w:hAnsiTheme="majorHAnsi" w:cs="Arial"/>
          <w:sz w:val="22"/>
          <w:szCs w:val="22"/>
        </w:rPr>
        <w:t>using</w:t>
      </w:r>
      <w:r w:rsidR="00A51BF7">
        <w:rPr>
          <w:rFonts w:asciiTheme="majorHAnsi" w:hAnsiTheme="majorHAnsi" w:cs="Arial"/>
          <w:sz w:val="22"/>
          <w:szCs w:val="22"/>
        </w:rPr>
        <w:t xml:space="preserve"> CI/CD pipelines that would run these tests before every pull request. </w:t>
      </w:r>
      <w:r w:rsidR="00A51BF7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A51BF7">
        <w:rPr>
          <w:rFonts w:asciiTheme="majorHAnsi" w:hAnsiTheme="majorHAnsi" w:cs="Arial"/>
          <w:sz w:val="22"/>
          <w:szCs w:val="22"/>
        </w:rPr>
        <w:t>JavaScript</w:t>
      </w:r>
      <w:r w:rsidR="00A51BF7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68792F">
        <w:rPr>
          <w:rFonts w:asciiTheme="majorHAnsi" w:hAnsiTheme="majorHAnsi" w:cstheme="majorHAnsi"/>
          <w:sz w:val="22"/>
          <w:szCs w:val="22"/>
        </w:rPr>
        <w:t>Canadian Food Inspection Agency</w:t>
      </w:r>
      <w:r w:rsidR="00A51BF7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A51BF7" w:rsidRPr="005E7B42">
        <w:rPr>
          <w:rFonts w:asciiTheme="majorHAnsi" w:hAnsiTheme="majorHAnsi" w:cs="Arial"/>
          <w:sz w:val="22"/>
          <w:szCs w:val="22"/>
        </w:rPr>
        <w:t>may employ</w:t>
      </w:r>
      <w:r w:rsidR="00A51BF7">
        <w:rPr>
          <w:rFonts w:asciiTheme="majorHAnsi" w:hAnsiTheme="majorHAnsi" w:cs="Arial"/>
          <w:sz w:val="22"/>
          <w:szCs w:val="22"/>
        </w:rPr>
        <w:t xml:space="preserve">. </w:t>
      </w:r>
      <w:r w:rsidR="00A51BF7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A51BF7">
        <w:rPr>
          <w:rFonts w:asciiTheme="majorHAnsi" w:hAnsiTheme="majorHAnsi" w:cs="Arial"/>
          <w:sz w:val="22"/>
          <w:szCs w:val="22"/>
        </w:rPr>
        <w:t xml:space="preserve">provide </w:t>
      </w:r>
      <w:r w:rsidR="00A51BF7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A51BF7">
        <w:rPr>
          <w:rFonts w:asciiTheme="majorHAnsi" w:hAnsiTheme="majorHAnsi" w:cs="Arial"/>
          <w:sz w:val="22"/>
          <w:szCs w:val="22"/>
        </w:rPr>
        <w:t>and I am committed to</w:t>
      </w:r>
      <w:r w:rsidR="00A51BF7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5B5A58D8" w14:textId="4DDB7BF8" w:rsidR="00A51BF7" w:rsidRDefault="00A51BF7" w:rsidP="00A51BF7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68792F">
        <w:rPr>
          <w:rFonts w:asciiTheme="majorHAnsi" w:hAnsiTheme="majorHAnsi" w:cstheme="majorHAnsi"/>
          <w:sz w:val="22"/>
          <w:szCs w:val="22"/>
        </w:rPr>
        <w:t>Canadian Food Inspection Agency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40F49C9" w14:textId="77777777" w:rsidR="00A51BF7" w:rsidRPr="009D5ABE" w:rsidRDefault="00A51BF7" w:rsidP="00A51BF7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498E6C66" w14:textId="77777777" w:rsidR="00A51BF7" w:rsidRDefault="00A51BF7" w:rsidP="00A51BF7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77E170B9" w14:textId="77777777" w:rsidR="00A51BF7" w:rsidRPr="009D5ABE" w:rsidRDefault="00A51BF7" w:rsidP="00A51BF7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EAE6A16" w14:textId="77777777" w:rsidR="00A51BF7" w:rsidRDefault="00A51BF7" w:rsidP="00A51BF7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242891A8" w14:textId="77777777" w:rsidR="00A51BF7" w:rsidRPr="009D5ABE" w:rsidRDefault="00A51BF7" w:rsidP="00A51BF7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C47BEAB" w:rsidR="00B97170" w:rsidRPr="00A51BF7" w:rsidRDefault="00A51BF7" w:rsidP="00A51BF7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A51BF7" w:rsidSect="00B24AB5">
      <w:footerReference w:type="default" r:id="rId10"/>
      <w:pgSz w:w="12240" w:h="15840"/>
      <w:pgMar w:top="720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8112" w14:textId="77777777" w:rsidR="00B24AB5" w:rsidRDefault="00B24AB5" w:rsidP="00EE342F">
      <w:r>
        <w:separator/>
      </w:r>
    </w:p>
  </w:endnote>
  <w:endnote w:type="continuationSeparator" w:id="0">
    <w:p w14:paraId="6A659FDE" w14:textId="77777777" w:rsidR="00B24AB5" w:rsidRDefault="00B24AB5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975B" w14:textId="77777777" w:rsidR="00B24AB5" w:rsidRDefault="00B24AB5" w:rsidP="00EE342F">
      <w:r>
        <w:separator/>
      </w:r>
    </w:p>
  </w:footnote>
  <w:footnote w:type="continuationSeparator" w:id="0">
    <w:p w14:paraId="12122586" w14:textId="77777777" w:rsidR="00B24AB5" w:rsidRDefault="00B24AB5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177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D0AC0"/>
    <w:rsid w:val="000E6100"/>
    <w:rsid w:val="000F0A03"/>
    <w:rsid w:val="000F6DB8"/>
    <w:rsid w:val="00102776"/>
    <w:rsid w:val="00103972"/>
    <w:rsid w:val="00124671"/>
    <w:rsid w:val="00141F91"/>
    <w:rsid w:val="0014592D"/>
    <w:rsid w:val="00162DFA"/>
    <w:rsid w:val="00186762"/>
    <w:rsid w:val="0018680F"/>
    <w:rsid w:val="00195E90"/>
    <w:rsid w:val="001B1F08"/>
    <w:rsid w:val="001B5280"/>
    <w:rsid w:val="001B538A"/>
    <w:rsid w:val="001E0060"/>
    <w:rsid w:val="001F39B8"/>
    <w:rsid w:val="001F5AFC"/>
    <w:rsid w:val="001F6111"/>
    <w:rsid w:val="00206705"/>
    <w:rsid w:val="00215BD4"/>
    <w:rsid w:val="0022188E"/>
    <w:rsid w:val="00232FE0"/>
    <w:rsid w:val="002359CE"/>
    <w:rsid w:val="00240063"/>
    <w:rsid w:val="00254BD7"/>
    <w:rsid w:val="0026349A"/>
    <w:rsid w:val="00265F8B"/>
    <w:rsid w:val="00274871"/>
    <w:rsid w:val="00281D6E"/>
    <w:rsid w:val="00286EE6"/>
    <w:rsid w:val="00292A26"/>
    <w:rsid w:val="00296B81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A72"/>
    <w:rsid w:val="00327EC8"/>
    <w:rsid w:val="00331C2A"/>
    <w:rsid w:val="003460F5"/>
    <w:rsid w:val="00346F9C"/>
    <w:rsid w:val="00350FB5"/>
    <w:rsid w:val="0036069D"/>
    <w:rsid w:val="003770FF"/>
    <w:rsid w:val="003B0184"/>
    <w:rsid w:val="003C129B"/>
    <w:rsid w:val="003E5AE1"/>
    <w:rsid w:val="003F3E5C"/>
    <w:rsid w:val="003F5E6D"/>
    <w:rsid w:val="0040755F"/>
    <w:rsid w:val="00423BB2"/>
    <w:rsid w:val="004365B0"/>
    <w:rsid w:val="004416D2"/>
    <w:rsid w:val="00457DC0"/>
    <w:rsid w:val="00481DB5"/>
    <w:rsid w:val="00485462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17643"/>
    <w:rsid w:val="0052000E"/>
    <w:rsid w:val="0052346D"/>
    <w:rsid w:val="00535CBE"/>
    <w:rsid w:val="0054115A"/>
    <w:rsid w:val="00544693"/>
    <w:rsid w:val="00561C8F"/>
    <w:rsid w:val="005725C5"/>
    <w:rsid w:val="00574311"/>
    <w:rsid w:val="005755ED"/>
    <w:rsid w:val="00593F1C"/>
    <w:rsid w:val="005B730C"/>
    <w:rsid w:val="005D182E"/>
    <w:rsid w:val="005D196F"/>
    <w:rsid w:val="005E7B42"/>
    <w:rsid w:val="006101A0"/>
    <w:rsid w:val="0062455B"/>
    <w:rsid w:val="006369DE"/>
    <w:rsid w:val="00644FAF"/>
    <w:rsid w:val="00662116"/>
    <w:rsid w:val="00673F4B"/>
    <w:rsid w:val="0068792F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6FC4"/>
    <w:rsid w:val="006F7951"/>
    <w:rsid w:val="00703DEB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62B85"/>
    <w:rsid w:val="0077296F"/>
    <w:rsid w:val="007F67FB"/>
    <w:rsid w:val="008057E7"/>
    <w:rsid w:val="008073EE"/>
    <w:rsid w:val="00822C76"/>
    <w:rsid w:val="00824152"/>
    <w:rsid w:val="0083098C"/>
    <w:rsid w:val="0083595B"/>
    <w:rsid w:val="0084149A"/>
    <w:rsid w:val="008461A2"/>
    <w:rsid w:val="00852DCA"/>
    <w:rsid w:val="00853FA7"/>
    <w:rsid w:val="0086080C"/>
    <w:rsid w:val="008629B3"/>
    <w:rsid w:val="00862E71"/>
    <w:rsid w:val="0087117B"/>
    <w:rsid w:val="00885757"/>
    <w:rsid w:val="008868C2"/>
    <w:rsid w:val="008C2602"/>
    <w:rsid w:val="008C7437"/>
    <w:rsid w:val="008D3BB6"/>
    <w:rsid w:val="008D46C8"/>
    <w:rsid w:val="008E10BF"/>
    <w:rsid w:val="00903396"/>
    <w:rsid w:val="00905A37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5DBD"/>
    <w:rsid w:val="00986C9B"/>
    <w:rsid w:val="00990B92"/>
    <w:rsid w:val="00992CD0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E7814"/>
    <w:rsid w:val="009F55CE"/>
    <w:rsid w:val="009F7E02"/>
    <w:rsid w:val="00A03C5C"/>
    <w:rsid w:val="00A05305"/>
    <w:rsid w:val="00A14A5E"/>
    <w:rsid w:val="00A206CA"/>
    <w:rsid w:val="00A248A9"/>
    <w:rsid w:val="00A32A0F"/>
    <w:rsid w:val="00A33C77"/>
    <w:rsid w:val="00A41923"/>
    <w:rsid w:val="00A46074"/>
    <w:rsid w:val="00A51BF7"/>
    <w:rsid w:val="00A6479C"/>
    <w:rsid w:val="00A64EEF"/>
    <w:rsid w:val="00A74998"/>
    <w:rsid w:val="00A94023"/>
    <w:rsid w:val="00A97F16"/>
    <w:rsid w:val="00AA253E"/>
    <w:rsid w:val="00AA2F91"/>
    <w:rsid w:val="00AC3ED6"/>
    <w:rsid w:val="00AC5D7E"/>
    <w:rsid w:val="00AD36D9"/>
    <w:rsid w:val="00AD632D"/>
    <w:rsid w:val="00AD7DCD"/>
    <w:rsid w:val="00AF06FA"/>
    <w:rsid w:val="00AF1286"/>
    <w:rsid w:val="00B16C83"/>
    <w:rsid w:val="00B24AB5"/>
    <w:rsid w:val="00B33E7F"/>
    <w:rsid w:val="00B363D3"/>
    <w:rsid w:val="00B44B8F"/>
    <w:rsid w:val="00B5185C"/>
    <w:rsid w:val="00B64A20"/>
    <w:rsid w:val="00B70DC0"/>
    <w:rsid w:val="00B71D5D"/>
    <w:rsid w:val="00B9685C"/>
    <w:rsid w:val="00B97170"/>
    <w:rsid w:val="00BB2A3E"/>
    <w:rsid w:val="00BB541E"/>
    <w:rsid w:val="00BB6AD5"/>
    <w:rsid w:val="00BD4813"/>
    <w:rsid w:val="00BD6E1C"/>
    <w:rsid w:val="00BF7BDD"/>
    <w:rsid w:val="00C01F1A"/>
    <w:rsid w:val="00C053A1"/>
    <w:rsid w:val="00C0630E"/>
    <w:rsid w:val="00C208D5"/>
    <w:rsid w:val="00C32E2C"/>
    <w:rsid w:val="00C33CE6"/>
    <w:rsid w:val="00C55155"/>
    <w:rsid w:val="00C569C8"/>
    <w:rsid w:val="00C65732"/>
    <w:rsid w:val="00C821CC"/>
    <w:rsid w:val="00C8734F"/>
    <w:rsid w:val="00CB1BCE"/>
    <w:rsid w:val="00CB36AC"/>
    <w:rsid w:val="00CB45E7"/>
    <w:rsid w:val="00CB71E8"/>
    <w:rsid w:val="00CC006D"/>
    <w:rsid w:val="00CC3A05"/>
    <w:rsid w:val="00CE2673"/>
    <w:rsid w:val="00CE7A65"/>
    <w:rsid w:val="00CF24D0"/>
    <w:rsid w:val="00CF25DC"/>
    <w:rsid w:val="00D017A2"/>
    <w:rsid w:val="00D03021"/>
    <w:rsid w:val="00D23146"/>
    <w:rsid w:val="00D33B27"/>
    <w:rsid w:val="00D344C4"/>
    <w:rsid w:val="00D34C21"/>
    <w:rsid w:val="00D3695F"/>
    <w:rsid w:val="00D5655E"/>
    <w:rsid w:val="00D73D33"/>
    <w:rsid w:val="00D75277"/>
    <w:rsid w:val="00D86001"/>
    <w:rsid w:val="00D87CFF"/>
    <w:rsid w:val="00D96878"/>
    <w:rsid w:val="00DB0896"/>
    <w:rsid w:val="00DC03FA"/>
    <w:rsid w:val="00DD1A1B"/>
    <w:rsid w:val="00DE48A3"/>
    <w:rsid w:val="00DF23A0"/>
    <w:rsid w:val="00DF4082"/>
    <w:rsid w:val="00E0174D"/>
    <w:rsid w:val="00E02C3A"/>
    <w:rsid w:val="00E10655"/>
    <w:rsid w:val="00E25B3B"/>
    <w:rsid w:val="00E26DD8"/>
    <w:rsid w:val="00E3403A"/>
    <w:rsid w:val="00E45F5A"/>
    <w:rsid w:val="00E532D9"/>
    <w:rsid w:val="00E6714F"/>
    <w:rsid w:val="00E70BCA"/>
    <w:rsid w:val="00E75228"/>
    <w:rsid w:val="00E82A45"/>
    <w:rsid w:val="00E93AA5"/>
    <w:rsid w:val="00E97CC2"/>
    <w:rsid w:val="00EA05BD"/>
    <w:rsid w:val="00EA66E0"/>
    <w:rsid w:val="00EA7D24"/>
    <w:rsid w:val="00EC7845"/>
    <w:rsid w:val="00EC7E89"/>
    <w:rsid w:val="00ED0B61"/>
    <w:rsid w:val="00EE25D7"/>
    <w:rsid w:val="00EE29C7"/>
    <w:rsid w:val="00EE342F"/>
    <w:rsid w:val="00EF0538"/>
    <w:rsid w:val="00EF7560"/>
    <w:rsid w:val="00F02543"/>
    <w:rsid w:val="00F0348C"/>
    <w:rsid w:val="00F264E1"/>
    <w:rsid w:val="00F3550C"/>
    <w:rsid w:val="00F41A88"/>
    <w:rsid w:val="00F41CF1"/>
    <w:rsid w:val="00F43C9F"/>
    <w:rsid w:val="00F44D94"/>
    <w:rsid w:val="00F56207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7</cp:revision>
  <cp:lastPrinted>2024-01-30T04:54:00Z</cp:lastPrinted>
  <dcterms:created xsi:type="dcterms:W3CDTF">2024-01-30T18:01:00Z</dcterms:created>
  <dcterms:modified xsi:type="dcterms:W3CDTF">2024-01-30T18:07:00Z</dcterms:modified>
</cp:coreProperties>
</file>