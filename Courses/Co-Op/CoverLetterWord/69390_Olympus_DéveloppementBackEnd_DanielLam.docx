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2CA4" w14:textId="77777777" w:rsidR="00440E20" w:rsidRPr="0018680F" w:rsidRDefault="00440E20" w:rsidP="00440E20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286174A8" w14:textId="77777777" w:rsidR="00440E20" w:rsidRPr="009D5ABE" w:rsidRDefault="00000000" w:rsidP="00440E20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40E20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40E20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3DC52C38" w14:textId="77777777" w:rsidR="00440E20" w:rsidRPr="009D5ABE" w:rsidRDefault="00440E20" w:rsidP="00440E20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503E3C5B" w14:textId="77777777" w:rsidR="00440E20" w:rsidRPr="009D5ABE" w:rsidRDefault="00440E20" w:rsidP="00440E20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7E9E4AFE" w14:textId="77777777" w:rsidR="00440E20" w:rsidRPr="006D6CE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Sunday, January 28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19AFED9C" w14:textId="77777777" w:rsidR="00440E20" w:rsidRPr="009D5AB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D3B2C8D" w14:textId="77777777" w:rsidR="00440E20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Hiring Manager</w:t>
      </w:r>
    </w:p>
    <w:p w14:paraId="3228DD83" w14:textId="77777777" w:rsidR="00440E20" w:rsidRPr="00662116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Olympus</w:t>
      </w:r>
    </w:p>
    <w:p w14:paraId="64C6BE95" w14:textId="77777777" w:rsidR="00440E20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220074">
        <w:rPr>
          <w:rFonts w:asciiTheme="majorHAnsi" w:hAnsiTheme="majorHAnsi" w:cs="Arial"/>
          <w:sz w:val="22"/>
          <w:szCs w:val="22"/>
        </w:rPr>
        <w:t xml:space="preserve">3415, rue Pierre-Ardouin </w:t>
      </w:r>
    </w:p>
    <w:p w14:paraId="378A4BB9" w14:textId="77777777" w:rsidR="00440E20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E4D5C">
        <w:rPr>
          <w:rFonts w:asciiTheme="majorHAnsi" w:hAnsiTheme="majorHAnsi" w:cs="Arial"/>
          <w:sz w:val="22"/>
          <w:szCs w:val="22"/>
        </w:rPr>
        <w:t>Québec</w:t>
      </w:r>
      <w:r w:rsidRPr="00662116">
        <w:rPr>
          <w:rFonts w:asciiTheme="majorHAnsi" w:hAnsiTheme="majorHAnsi" w:cs="Arial"/>
          <w:sz w:val="22"/>
          <w:szCs w:val="22"/>
        </w:rPr>
        <w:t xml:space="preserve">, </w:t>
      </w:r>
      <w:r w:rsidRPr="00CE4D5C">
        <w:rPr>
          <w:rFonts w:asciiTheme="majorHAnsi" w:hAnsiTheme="majorHAnsi" w:cs="Arial"/>
          <w:sz w:val="22"/>
          <w:szCs w:val="22"/>
        </w:rPr>
        <w:t>Québec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2F7161">
        <w:rPr>
          <w:rFonts w:asciiTheme="majorHAnsi" w:hAnsiTheme="majorHAnsi" w:cs="Arial"/>
          <w:sz w:val="22"/>
          <w:szCs w:val="22"/>
        </w:rPr>
        <w:t>G1P 0B3</w:t>
      </w:r>
    </w:p>
    <w:p w14:paraId="4F87B9C5" w14:textId="77777777" w:rsidR="00440E20" w:rsidRPr="009D5ABE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24EE91EF" w14:textId="0C3BC114" w:rsidR="00440E20" w:rsidRPr="009D5AB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614321">
        <w:rPr>
          <w:rFonts w:asciiTheme="majorHAnsi" w:hAnsiTheme="majorHAnsi" w:cs="Arial"/>
          <w:b/>
          <w:sz w:val="22"/>
          <w:szCs w:val="22"/>
        </w:rPr>
        <w:t>Développement Back-End/FW en C++/Python sous Linux</w:t>
      </w:r>
      <w:r w:rsidRPr="00BF386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Olympus</w:t>
      </w:r>
    </w:p>
    <w:p w14:paraId="6F614FB8" w14:textId="77777777" w:rsidR="00440E20" w:rsidRPr="009D5AB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33C3424" w14:textId="77777777" w:rsidR="00440E20" w:rsidRPr="009D5AB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37A90AF1" w14:textId="77777777" w:rsidR="00440E20" w:rsidRPr="009D5ABE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To Whom It May Concern,</w:t>
      </w:r>
    </w:p>
    <w:p w14:paraId="6B158C6D" w14:textId="77777777" w:rsidR="00440E20" w:rsidRPr="009D5ABE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4B93061" w14:textId="7B2963C5" w:rsidR="00440E20" w:rsidRPr="009D5ABE" w:rsidRDefault="00440E20" w:rsidP="00440E20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="00614321">
        <w:rPr>
          <w:rFonts w:asciiTheme="majorHAnsi" w:hAnsiTheme="majorHAnsi" w:cs="Arial"/>
          <w:sz w:val="22"/>
          <w:szCs w:val="22"/>
        </w:rPr>
        <w:t>Développement Back-End/FW en C++/Python sous Linux</w:t>
      </w:r>
      <w:r w:rsidRPr="00BF3866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>
        <w:rPr>
          <w:rFonts w:asciiTheme="majorHAnsi" w:hAnsiTheme="majorHAnsi" w:cs="Arial"/>
          <w:sz w:val="22"/>
          <w:szCs w:val="22"/>
        </w:rPr>
        <w:t>Olympus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3F81B99A" w14:textId="77777777" w:rsidR="00440E20" w:rsidRDefault="00440E20" w:rsidP="00440E20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6EBA23E8" w14:textId="647076F9" w:rsidR="00440E20" w:rsidRDefault="00440E20" w:rsidP="00440E20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614321">
        <w:rPr>
          <w:rFonts w:asciiTheme="majorHAnsi" w:hAnsiTheme="majorHAnsi" w:cs="Arial"/>
          <w:sz w:val="22"/>
          <w:szCs w:val="22"/>
        </w:rPr>
        <w:t xml:space="preserve"> C++, Python and Agile development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>with</w:t>
      </w:r>
      <w:r w:rsidR="00614321">
        <w:rPr>
          <w:rFonts w:asciiTheme="majorHAnsi" w:hAnsiTheme="majorHAnsi" w:cs="Arial"/>
          <w:sz w:val="22"/>
          <w:szCs w:val="22"/>
        </w:rPr>
        <w:t xml:space="preserve"> these aspects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Mantine library </w:t>
      </w:r>
      <w:r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TMDb API into a Microsoft Azure’s Blob Storage Service which improved website loading times massively.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expertise, my proficiency in high-level programming languages like </w:t>
      </w:r>
      <w:r>
        <w:rPr>
          <w:rFonts w:asciiTheme="majorHAnsi" w:hAnsiTheme="majorHAnsi" w:cs="Arial"/>
          <w:sz w:val="22"/>
          <w:szCs w:val="22"/>
        </w:rPr>
        <w:t xml:space="preserve">Java, </w:t>
      </w:r>
      <w:r w:rsidRPr="005E7B42">
        <w:rPr>
          <w:rFonts w:asciiTheme="majorHAnsi" w:hAnsiTheme="majorHAnsi" w:cs="Arial"/>
          <w:sz w:val="22"/>
          <w:szCs w:val="22"/>
        </w:rPr>
        <w:t xml:space="preserve">C#, and Python underscores my adaptability to your tech stack and any future technologies </w:t>
      </w:r>
      <w:r>
        <w:rPr>
          <w:rFonts w:asciiTheme="majorHAnsi" w:hAnsiTheme="majorHAnsi" w:cstheme="majorHAnsi"/>
          <w:sz w:val="22"/>
          <w:szCs w:val="22"/>
        </w:rPr>
        <w:t>Olympus</w:t>
      </w:r>
      <w:r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760068C0" w14:textId="77777777" w:rsidR="00440E20" w:rsidRPr="009D5ABE" w:rsidRDefault="00440E20" w:rsidP="00440E20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08BF7621" w14:textId="77777777" w:rsidR="00440E20" w:rsidRDefault="00440E20" w:rsidP="00440E20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>
        <w:rPr>
          <w:rFonts w:asciiTheme="majorHAnsi" w:hAnsiTheme="majorHAnsi" w:cstheme="majorHAnsi"/>
          <w:sz w:val="22"/>
          <w:szCs w:val="22"/>
        </w:rPr>
        <w:t>Olympus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34238484" w14:textId="77777777" w:rsidR="00440E20" w:rsidRPr="009D5ABE" w:rsidRDefault="00440E20" w:rsidP="00440E20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9F7C17" w14:textId="77777777" w:rsidR="00440E20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6E686AC6" w14:textId="77777777" w:rsidR="00440E20" w:rsidRPr="009D5ABE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6D527C4" w14:textId="77777777" w:rsidR="00440E20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2A634B2B" w14:textId="77777777" w:rsidR="00440E20" w:rsidRPr="009D5ABE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2F021A2C" w:rsidR="00B97170" w:rsidRPr="00440E20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440E20" w:rsidSect="00E816F0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905E2" w14:textId="77777777" w:rsidR="00E816F0" w:rsidRDefault="00E816F0" w:rsidP="00EE342F">
      <w:r>
        <w:separator/>
      </w:r>
    </w:p>
  </w:endnote>
  <w:endnote w:type="continuationSeparator" w:id="0">
    <w:p w14:paraId="539382AD" w14:textId="77777777" w:rsidR="00E816F0" w:rsidRDefault="00E816F0" w:rsidP="00EE342F">
      <w:r>
        <w:continuationSeparator/>
      </w:r>
    </w:p>
  </w:endnote>
  <w:endnote w:type="continuationNotice" w:id="1">
    <w:p w14:paraId="3DE4EC2E" w14:textId="77777777" w:rsidR="00E816F0" w:rsidRDefault="00E816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6D0B3" w14:textId="77777777" w:rsidR="00E816F0" w:rsidRDefault="00E816F0" w:rsidP="00EE342F">
      <w:r>
        <w:separator/>
      </w:r>
    </w:p>
  </w:footnote>
  <w:footnote w:type="continuationSeparator" w:id="0">
    <w:p w14:paraId="26C55650" w14:textId="77777777" w:rsidR="00E816F0" w:rsidRDefault="00E816F0" w:rsidP="00EE342F">
      <w:r>
        <w:continuationSeparator/>
      </w:r>
    </w:p>
  </w:footnote>
  <w:footnote w:type="continuationNotice" w:id="1">
    <w:p w14:paraId="69A4EA6C" w14:textId="77777777" w:rsidR="00E816F0" w:rsidRDefault="00E816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0CF3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5763"/>
    <w:rsid w:val="000C76E7"/>
    <w:rsid w:val="000E6100"/>
    <w:rsid w:val="000F0A03"/>
    <w:rsid w:val="000F6DB8"/>
    <w:rsid w:val="00102776"/>
    <w:rsid w:val="001035B5"/>
    <w:rsid w:val="00103972"/>
    <w:rsid w:val="00124671"/>
    <w:rsid w:val="001333AF"/>
    <w:rsid w:val="001354BE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2007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2F7161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0E2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2A00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D6DCC"/>
    <w:rsid w:val="005E7B42"/>
    <w:rsid w:val="005F2412"/>
    <w:rsid w:val="006101A0"/>
    <w:rsid w:val="00614321"/>
    <w:rsid w:val="0062455B"/>
    <w:rsid w:val="006369DE"/>
    <w:rsid w:val="00651E6A"/>
    <w:rsid w:val="0065792B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A5117"/>
    <w:rsid w:val="008C2602"/>
    <w:rsid w:val="008C7437"/>
    <w:rsid w:val="008D46C8"/>
    <w:rsid w:val="008E10BF"/>
    <w:rsid w:val="008E7E36"/>
    <w:rsid w:val="009043F9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C223F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388E"/>
    <w:rsid w:val="00BB541E"/>
    <w:rsid w:val="00BB6AD5"/>
    <w:rsid w:val="00BD4813"/>
    <w:rsid w:val="00BD6E1C"/>
    <w:rsid w:val="00BF3866"/>
    <w:rsid w:val="00BF7BDD"/>
    <w:rsid w:val="00C32E2C"/>
    <w:rsid w:val="00C33CE6"/>
    <w:rsid w:val="00C456A7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4D5C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757C4"/>
    <w:rsid w:val="00D830AA"/>
    <w:rsid w:val="00D86001"/>
    <w:rsid w:val="00DB0896"/>
    <w:rsid w:val="00DC03FA"/>
    <w:rsid w:val="00DD1A1B"/>
    <w:rsid w:val="00DE0597"/>
    <w:rsid w:val="00DE48A3"/>
    <w:rsid w:val="00DF23A0"/>
    <w:rsid w:val="00DF4082"/>
    <w:rsid w:val="00E0174D"/>
    <w:rsid w:val="00E02C3A"/>
    <w:rsid w:val="00E20F86"/>
    <w:rsid w:val="00E25B3B"/>
    <w:rsid w:val="00E26DD8"/>
    <w:rsid w:val="00E30950"/>
    <w:rsid w:val="00E31518"/>
    <w:rsid w:val="00E45F5A"/>
    <w:rsid w:val="00E532D9"/>
    <w:rsid w:val="00E6714F"/>
    <w:rsid w:val="00E67D32"/>
    <w:rsid w:val="00E70BCA"/>
    <w:rsid w:val="00E75EFF"/>
    <w:rsid w:val="00E816F0"/>
    <w:rsid w:val="00E82A45"/>
    <w:rsid w:val="00E97CC2"/>
    <w:rsid w:val="00EA05BD"/>
    <w:rsid w:val="00EA7D24"/>
    <w:rsid w:val="00EC7845"/>
    <w:rsid w:val="00EC7E89"/>
    <w:rsid w:val="00ED0B61"/>
    <w:rsid w:val="00ED5FD1"/>
    <w:rsid w:val="00ED7C66"/>
    <w:rsid w:val="00EE0EA7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2024-01-29T02:30:00Z</cp:lastPrinted>
  <dcterms:created xsi:type="dcterms:W3CDTF">2024-01-29T04:39:00Z</dcterms:created>
  <dcterms:modified xsi:type="dcterms:W3CDTF">2024-01-29T04:40:00Z</dcterms:modified>
</cp:coreProperties>
</file>