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716515E2" w14:textId="77777777" w:rsidR="00AF6467" w:rsidRPr="00662116" w:rsidRDefault="00AF6467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4E056B13" w14:textId="77777777" w:rsidR="00AF6467" w:rsidRPr="00662116" w:rsidRDefault="00AF6467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40E98800" w14:textId="77777777" w:rsidR="00AF6467" w:rsidRDefault="00AF6467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PO Box 1800</w:t>
      </w:r>
    </w:p>
    <w:p w14:paraId="5A134882" w14:textId="77777777" w:rsidR="00AF6467" w:rsidRDefault="00AF6467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824383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3DAD26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FE48D9">
        <w:rPr>
          <w:rFonts w:asciiTheme="majorHAnsi" w:hAnsiTheme="majorHAnsi" w:cs="Arial"/>
          <w:b/>
          <w:sz w:val="22"/>
          <w:szCs w:val="22"/>
        </w:rPr>
        <w:t>Software Developer Sentinel Team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FE48D9">
        <w:rPr>
          <w:rFonts w:asciiTheme="majorHAnsi" w:hAnsiTheme="majorHAnsi" w:cs="Arial"/>
          <w:b/>
          <w:sz w:val="22"/>
          <w:szCs w:val="22"/>
        </w:rPr>
        <w:t>CAE Inc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586DBDF7" w:rsidR="00A248A9" w:rsidRPr="009D5ABE" w:rsidRDefault="00FE48D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5B94FBD3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FE48D9">
        <w:rPr>
          <w:rFonts w:asciiTheme="majorHAnsi" w:hAnsiTheme="majorHAnsi" w:cs="Arial"/>
          <w:sz w:val="22"/>
          <w:szCs w:val="22"/>
        </w:rPr>
        <w:t>Software Developer Sentinel Team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FE48D9">
        <w:rPr>
          <w:rFonts w:asciiTheme="majorHAnsi" w:hAnsiTheme="majorHAnsi" w:cs="Arial"/>
          <w:sz w:val="22"/>
          <w:szCs w:val="22"/>
        </w:rPr>
        <w:t>CAE Inc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7E5E04A4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 C#</w:t>
      </w:r>
      <w:r w:rsidR="00EA1924">
        <w:rPr>
          <w:rFonts w:asciiTheme="majorHAnsi" w:hAnsiTheme="majorHAnsi" w:cs="Arial"/>
          <w:sz w:val="22"/>
          <w:szCs w:val="22"/>
        </w:rPr>
        <w:t>,</w:t>
      </w:r>
      <w:r w:rsidRPr="00744C5D">
        <w:rPr>
          <w:rFonts w:asciiTheme="majorHAnsi" w:hAnsiTheme="majorHAnsi" w:cs="Arial"/>
          <w:sz w:val="22"/>
          <w:szCs w:val="22"/>
        </w:rPr>
        <w:t xml:space="preserve"> </w:t>
      </w:r>
      <w:r w:rsidR="00EA1924">
        <w:rPr>
          <w:rFonts w:asciiTheme="majorHAnsi" w:hAnsiTheme="majorHAnsi" w:cs="Arial"/>
          <w:sz w:val="22"/>
          <w:szCs w:val="22"/>
        </w:rPr>
        <w:t>JavaScript frameworks</w:t>
      </w:r>
      <w:r w:rsidR="00BF6445">
        <w:rPr>
          <w:rFonts w:asciiTheme="majorHAnsi" w:hAnsiTheme="majorHAnsi" w:cs="Arial"/>
          <w:sz w:val="22"/>
          <w:szCs w:val="22"/>
        </w:rPr>
        <w:t xml:space="preserve"> and </w:t>
      </w:r>
      <w:r w:rsidR="00667F8D">
        <w:rPr>
          <w:rFonts w:asciiTheme="majorHAnsi" w:hAnsiTheme="majorHAnsi" w:cs="Arial"/>
          <w:sz w:val="22"/>
          <w:szCs w:val="22"/>
        </w:rPr>
        <w:t>storage solutions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6A82372A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FE48D9">
        <w:rPr>
          <w:rFonts w:asciiTheme="majorHAnsi" w:hAnsiTheme="majorHAnsi" w:cs="Arial"/>
          <w:sz w:val="22"/>
          <w:szCs w:val="22"/>
        </w:rPr>
        <w:t>CAE Inc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404C7C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9268" w14:textId="77777777" w:rsidR="00404C7C" w:rsidRDefault="00404C7C" w:rsidP="00EE342F">
      <w:r>
        <w:separator/>
      </w:r>
    </w:p>
  </w:endnote>
  <w:endnote w:type="continuationSeparator" w:id="0">
    <w:p w14:paraId="2CD81FF5" w14:textId="77777777" w:rsidR="00404C7C" w:rsidRDefault="00404C7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668F" w14:textId="77777777" w:rsidR="00404C7C" w:rsidRDefault="00404C7C" w:rsidP="00EE342F">
      <w:r>
        <w:separator/>
      </w:r>
    </w:p>
  </w:footnote>
  <w:footnote w:type="continuationSeparator" w:id="0">
    <w:p w14:paraId="74E2DC4E" w14:textId="77777777" w:rsidR="00404C7C" w:rsidRDefault="00404C7C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4550"/>
    <w:rsid w:val="00394414"/>
    <w:rsid w:val="00395755"/>
    <w:rsid w:val="003B0184"/>
    <w:rsid w:val="003B185D"/>
    <w:rsid w:val="003C129B"/>
    <w:rsid w:val="003C6066"/>
    <w:rsid w:val="003E113F"/>
    <w:rsid w:val="00402564"/>
    <w:rsid w:val="00404C7C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2C04"/>
    <w:rsid w:val="006461CD"/>
    <w:rsid w:val="00662116"/>
    <w:rsid w:val="00667F8D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6E1E"/>
    <w:rsid w:val="008C7437"/>
    <w:rsid w:val="008D2D90"/>
    <w:rsid w:val="008D46C8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AF6467"/>
    <w:rsid w:val="00B2723C"/>
    <w:rsid w:val="00B33E7F"/>
    <w:rsid w:val="00B363D3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1924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8D9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2024-01-26T02:07:00Z</dcterms:created>
  <dcterms:modified xsi:type="dcterms:W3CDTF">2024-01-26T02:10:00Z</dcterms:modified>
</cp:coreProperties>
</file>