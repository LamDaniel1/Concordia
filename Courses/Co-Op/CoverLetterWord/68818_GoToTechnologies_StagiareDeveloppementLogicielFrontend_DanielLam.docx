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8469" w14:textId="77777777" w:rsidR="004517AF" w:rsidRPr="0018680F" w:rsidRDefault="004517AF" w:rsidP="004517AF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4966F4F" w14:textId="77777777" w:rsidR="004517AF" w:rsidRPr="009D5ABE" w:rsidRDefault="00000000" w:rsidP="004517AF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4517AF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4517AF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7A390841" w14:textId="77777777" w:rsidR="004517AF" w:rsidRPr="009D5ABE" w:rsidRDefault="004517AF" w:rsidP="004517AF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78FEAEA7" w14:textId="77777777" w:rsidR="004517AF" w:rsidRPr="009D5ABE" w:rsidRDefault="004517AF" w:rsidP="004517AF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5D7F4569" w14:textId="77777777" w:rsidR="004517AF" w:rsidRPr="006D6CE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Thursday, January 25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>
        <w:rPr>
          <w:rFonts w:asciiTheme="majorHAnsi" w:hAnsiTheme="majorHAnsi" w:cs="Arial"/>
          <w:sz w:val="22"/>
          <w:szCs w:val="22"/>
        </w:rPr>
        <w:t>, 2023</w:t>
      </w:r>
    </w:p>
    <w:p w14:paraId="7696BA03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8397D60" w14:textId="0BA8D8A9" w:rsidR="00BF3866" w:rsidRDefault="00F002B3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Adriana Torres</w:t>
      </w:r>
    </w:p>
    <w:p w14:paraId="29FBD7B8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25AD8">
        <w:rPr>
          <w:rFonts w:asciiTheme="majorHAnsi" w:hAnsiTheme="majorHAnsi" w:cs="Arial"/>
          <w:sz w:val="22"/>
          <w:szCs w:val="22"/>
        </w:rPr>
        <w:t xml:space="preserve">GoTo Technologies </w:t>
      </w:r>
    </w:p>
    <w:p w14:paraId="71349526" w14:textId="77777777" w:rsidR="00025AD8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25AD8">
        <w:rPr>
          <w:rFonts w:asciiTheme="majorHAnsi" w:hAnsiTheme="majorHAnsi" w:cs="Arial"/>
          <w:sz w:val="22"/>
          <w:szCs w:val="22"/>
        </w:rPr>
        <w:t xml:space="preserve">410 Charest Est </w:t>
      </w:r>
    </w:p>
    <w:p w14:paraId="1F97B629" w14:textId="7F717E53" w:rsidR="004517AF" w:rsidRDefault="00025AD8" w:rsidP="0087184A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Quebec</w:t>
      </w:r>
      <w:r w:rsidR="004517AF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4517AF" w:rsidRPr="00756F16">
        <w:rPr>
          <w:rFonts w:asciiTheme="majorHAnsi" w:hAnsiTheme="majorHAnsi" w:cs="Arial"/>
          <w:sz w:val="22"/>
          <w:szCs w:val="22"/>
        </w:rPr>
        <w:t>Québec</w:t>
      </w:r>
      <w:r w:rsidR="004517AF">
        <w:rPr>
          <w:rFonts w:asciiTheme="majorHAnsi" w:hAnsiTheme="majorHAnsi" w:cs="Arial"/>
          <w:sz w:val="22"/>
          <w:szCs w:val="22"/>
        </w:rPr>
        <w:t xml:space="preserve"> </w:t>
      </w:r>
      <w:r w:rsidRPr="00025AD8">
        <w:rPr>
          <w:rFonts w:asciiTheme="majorHAnsi" w:hAnsiTheme="majorHAnsi" w:cs="Arial"/>
          <w:sz w:val="22"/>
          <w:szCs w:val="22"/>
        </w:rPr>
        <w:t>G1K 8G3</w:t>
      </w:r>
    </w:p>
    <w:p w14:paraId="1A33FE8A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57B8BE16" w14:textId="3D444C5E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</w:t>
      </w:r>
      <w:r w:rsidR="003A5E1D" w:rsidRPr="003A5E1D">
        <w:rPr>
          <w:rFonts w:asciiTheme="majorHAnsi" w:hAnsiTheme="majorHAnsi" w:cs="Arial"/>
          <w:b/>
          <w:sz w:val="22"/>
          <w:szCs w:val="22"/>
        </w:rPr>
        <w:t>Stagiaire en développement de logiciels front-end</w:t>
      </w:r>
      <w:r w:rsidR="00962769" w:rsidRPr="00962769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025AD8">
        <w:rPr>
          <w:rFonts w:asciiTheme="majorHAnsi" w:hAnsiTheme="majorHAnsi" w:cs="Arial"/>
          <w:b/>
          <w:sz w:val="22"/>
          <w:szCs w:val="22"/>
        </w:rPr>
        <w:t>GoTo Technologies</w:t>
      </w:r>
    </w:p>
    <w:p w14:paraId="6561368B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D76698E" w14:textId="77777777" w:rsidR="004517AF" w:rsidRPr="009D5ABE" w:rsidRDefault="004517AF" w:rsidP="004517AF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22BC5E7B" w14:textId="377D63AC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</w:t>
      </w:r>
      <w:r w:rsidR="00962769">
        <w:rPr>
          <w:rFonts w:asciiTheme="majorHAnsi" w:hAnsiTheme="majorHAnsi" w:cs="Arial"/>
          <w:sz w:val="22"/>
          <w:szCs w:val="22"/>
        </w:rPr>
        <w:t>s</w:t>
      </w:r>
      <w:r w:rsidR="006F306A">
        <w:rPr>
          <w:rFonts w:asciiTheme="majorHAnsi" w:hAnsiTheme="majorHAnsi" w:cs="Arial"/>
          <w:sz w:val="22"/>
          <w:szCs w:val="22"/>
        </w:rPr>
        <w:t xml:space="preserve">. </w:t>
      </w:r>
      <w:r w:rsidR="00962769">
        <w:rPr>
          <w:rFonts w:asciiTheme="majorHAnsi" w:hAnsiTheme="majorHAnsi" w:cs="Arial"/>
          <w:sz w:val="22"/>
          <w:szCs w:val="22"/>
        </w:rPr>
        <w:t>Torres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2F814BC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0E44185D" w14:textId="10ACBE59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I am writing to express my sincerest interest in filling your open position as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3A5E1D" w:rsidRPr="003A5E1D">
        <w:rPr>
          <w:rFonts w:asciiTheme="majorHAnsi" w:hAnsiTheme="majorHAnsi" w:cs="Arial"/>
          <w:sz w:val="22"/>
          <w:szCs w:val="22"/>
        </w:rPr>
        <w:t>Stagiaire en développement de logiciels front-end</w:t>
      </w:r>
      <w:r w:rsidR="003A5E1D" w:rsidRPr="003A5E1D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025AD8">
        <w:rPr>
          <w:rFonts w:asciiTheme="majorHAnsi" w:hAnsiTheme="majorHAnsi" w:cs="Arial"/>
          <w:sz w:val="22"/>
          <w:szCs w:val="22"/>
        </w:rPr>
        <w:t>GoTo Technologies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56754D1" w14:textId="77777777" w:rsidR="004517AF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990EC89" w14:textId="3A207134" w:rsidR="00A45B14" w:rsidRDefault="00A45B14" w:rsidP="00A45B14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noticed that your position is very keen on hiring candidates with experience in</w:t>
      </w:r>
      <w:r w:rsidR="005F2412">
        <w:rPr>
          <w:rFonts w:asciiTheme="majorHAnsi" w:hAnsiTheme="majorHAnsi" w:cs="Arial"/>
          <w:sz w:val="22"/>
          <w:szCs w:val="22"/>
        </w:rPr>
        <w:t xml:space="preserve"> </w:t>
      </w:r>
      <w:r w:rsidR="00D736D5">
        <w:rPr>
          <w:rFonts w:asciiTheme="majorHAnsi" w:hAnsiTheme="majorHAnsi" w:cs="Arial"/>
          <w:sz w:val="22"/>
          <w:szCs w:val="22"/>
        </w:rPr>
        <w:t>modern web applications</w:t>
      </w:r>
      <w:r w:rsidR="000C2AC2">
        <w:rPr>
          <w:rFonts w:asciiTheme="majorHAnsi" w:hAnsiTheme="majorHAnsi" w:cs="Arial"/>
          <w:sz w:val="22"/>
          <w:szCs w:val="22"/>
        </w:rPr>
        <w:t xml:space="preserve"> (JavaScript</w:t>
      </w:r>
      <w:r>
        <w:rPr>
          <w:rFonts w:asciiTheme="majorHAnsi" w:hAnsiTheme="majorHAnsi" w:cs="Arial"/>
          <w:sz w:val="22"/>
          <w:szCs w:val="22"/>
        </w:rPr>
        <w:t>,</w:t>
      </w:r>
      <w:r w:rsidR="001D2789">
        <w:rPr>
          <w:rFonts w:asciiTheme="majorHAnsi" w:hAnsiTheme="majorHAnsi" w:cs="Arial"/>
          <w:sz w:val="22"/>
          <w:szCs w:val="22"/>
        </w:rPr>
        <w:t xml:space="preserve"> React)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 xml:space="preserve">as I </w:t>
      </w:r>
      <w:r w:rsidR="00251FD1">
        <w:rPr>
          <w:rFonts w:asciiTheme="majorHAnsi" w:hAnsiTheme="majorHAnsi" w:cs="Arial"/>
          <w:sz w:val="22"/>
          <w:szCs w:val="22"/>
        </w:rPr>
        <w:t xml:space="preserve">have </w:t>
      </w:r>
      <w:r w:rsidR="001D2789">
        <w:rPr>
          <w:rFonts w:asciiTheme="majorHAnsi" w:hAnsiTheme="majorHAnsi" w:cs="Arial"/>
          <w:sz w:val="22"/>
          <w:szCs w:val="22"/>
        </w:rPr>
        <w:t xml:space="preserve">worked on countless projects </w:t>
      </w:r>
      <w:r w:rsidR="00477C89">
        <w:rPr>
          <w:rFonts w:asciiTheme="majorHAnsi" w:hAnsiTheme="majorHAnsi" w:cs="Arial"/>
          <w:sz w:val="22"/>
          <w:szCs w:val="22"/>
        </w:rPr>
        <w:t>with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="00290DEA">
        <w:rPr>
          <w:rFonts w:asciiTheme="majorHAnsi" w:hAnsiTheme="majorHAnsi" w:cs="Arial"/>
          <w:sz w:val="22"/>
          <w:szCs w:val="22"/>
        </w:rPr>
        <w:t>f</w:t>
      </w:r>
      <w:r w:rsidR="00251FD1">
        <w:rPr>
          <w:rFonts w:asciiTheme="majorHAnsi" w:hAnsiTheme="majorHAnsi" w:cs="Arial"/>
          <w:sz w:val="22"/>
          <w:szCs w:val="22"/>
        </w:rPr>
        <w:t>ront-end</w:t>
      </w:r>
      <w:r w:rsidR="00406BD1">
        <w:rPr>
          <w:rFonts w:asciiTheme="majorHAnsi" w:hAnsiTheme="majorHAnsi" w:cs="Arial"/>
          <w:sz w:val="22"/>
          <w:szCs w:val="22"/>
        </w:rPr>
        <w:t xml:space="preserve"> development</w:t>
      </w:r>
      <w:r w:rsidRPr="00312EB2">
        <w:rPr>
          <w:rFonts w:asciiTheme="majorHAnsi" w:hAnsiTheme="majorHAnsi" w:cs="Arial"/>
          <w:sz w:val="22"/>
          <w:szCs w:val="22"/>
        </w:rPr>
        <w:t xml:space="preserve">. In </w:t>
      </w:r>
      <w:r>
        <w:rPr>
          <w:rFonts w:asciiTheme="majorHAnsi" w:hAnsiTheme="majorHAnsi" w:cs="Arial"/>
          <w:sz w:val="22"/>
          <w:szCs w:val="22"/>
        </w:rPr>
        <w:t xml:space="preserve">one </w:t>
      </w:r>
      <w:r w:rsidRPr="00312EB2">
        <w:rPr>
          <w:rFonts w:asciiTheme="majorHAnsi" w:hAnsiTheme="majorHAnsi" w:cs="Arial"/>
          <w:sz w:val="22"/>
          <w:szCs w:val="22"/>
        </w:rPr>
        <w:t>previous project o</w:t>
      </w:r>
      <w:r>
        <w:rPr>
          <w:rFonts w:asciiTheme="majorHAnsi" w:hAnsiTheme="majorHAnsi" w:cs="Arial"/>
          <w:sz w:val="22"/>
          <w:szCs w:val="22"/>
        </w:rPr>
        <w:t>f a team composed of five</w:t>
      </w:r>
      <w:r w:rsidRPr="00312EB2">
        <w:rPr>
          <w:rFonts w:asciiTheme="majorHAnsi" w:hAnsiTheme="majorHAnsi" w:cs="Arial"/>
          <w:sz w:val="22"/>
          <w:szCs w:val="22"/>
        </w:rPr>
        <w:t xml:space="preserve"> developers, I led the team 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 (Dawson Movie Database), a project inspired by IMDB</w:t>
      </w:r>
      <w:r>
        <w:rPr>
          <w:rFonts w:asciiTheme="majorHAnsi" w:hAnsiTheme="majorHAnsi" w:cs="Arial"/>
          <w:sz w:val="22"/>
          <w:szCs w:val="22"/>
        </w:rPr>
        <w:t xml:space="preserve"> by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Mantine library </w:t>
      </w:r>
      <w:r w:rsidR="00CD6CFC">
        <w:rPr>
          <w:rFonts w:asciiTheme="majorHAnsi" w:hAnsiTheme="majorHAnsi" w:cs="Arial"/>
          <w:sz w:val="22"/>
          <w:szCs w:val="22"/>
        </w:rPr>
        <w:t xml:space="preserve">for the frontend </w:t>
      </w:r>
      <w:r w:rsidRPr="006F7951">
        <w:rPr>
          <w:rFonts w:asciiTheme="majorHAnsi" w:hAnsiTheme="majorHAnsi" w:cs="Arial"/>
          <w:sz w:val="22"/>
          <w:szCs w:val="22"/>
        </w:rPr>
        <w:t xml:space="preserve">and utilizing Node.js with Express.js for the backend. </w:t>
      </w:r>
      <w:r w:rsidR="004A721F">
        <w:rPr>
          <w:rFonts w:asciiTheme="majorHAnsi" w:hAnsiTheme="majorHAnsi" w:cs="Arial"/>
          <w:sz w:val="22"/>
          <w:szCs w:val="22"/>
        </w:rPr>
        <w:t>In terms of personal contributions to the project, I aided in the scrapping of large movie datasets to store all the data and attributes that we required to display into a MongoDB database, and I also incorporated a unique method to store large blobs of movie poster images fetched from the TMDb API into a Microsoft Azure’s Blob Storage Service which improved website loading times massively</w:t>
      </w:r>
      <w:r>
        <w:rPr>
          <w:rFonts w:asciiTheme="majorHAnsi" w:hAnsiTheme="majorHAnsi" w:cs="Arial"/>
          <w:sz w:val="22"/>
          <w:szCs w:val="22"/>
        </w:rPr>
        <w:t xml:space="preserve">. Other </w:t>
      </w:r>
      <w:r w:rsidRPr="006F7951">
        <w:rPr>
          <w:rFonts w:asciiTheme="majorHAnsi" w:hAnsiTheme="majorHAnsi" w:cs="Arial"/>
          <w:sz w:val="22"/>
          <w:szCs w:val="22"/>
        </w:rPr>
        <w:t xml:space="preserve">responsibilities included conducting scrum meetings to address project requirements within tight weekly deadlines, aiding </w:t>
      </w:r>
      <w:r>
        <w:rPr>
          <w:rFonts w:asciiTheme="majorHAnsi" w:hAnsiTheme="majorHAnsi" w:cs="Arial"/>
          <w:sz w:val="22"/>
          <w:szCs w:val="22"/>
        </w:rPr>
        <w:t xml:space="preserve">my </w:t>
      </w:r>
      <w:r w:rsidRPr="006F7951">
        <w:rPr>
          <w:rFonts w:asciiTheme="majorHAnsi" w:hAnsiTheme="majorHAnsi" w:cs="Arial"/>
          <w:sz w:val="22"/>
          <w:szCs w:val="22"/>
        </w:rPr>
        <w:t>teammates facing</w:t>
      </w:r>
      <w:r w:rsidR="00B33014">
        <w:rPr>
          <w:rFonts w:asciiTheme="majorHAnsi" w:hAnsiTheme="majorHAnsi" w:cs="Arial"/>
          <w:sz w:val="22"/>
          <w:szCs w:val="22"/>
        </w:rPr>
        <w:t xml:space="preserve"> coding</w:t>
      </w:r>
      <w:r w:rsidRPr="006F7951">
        <w:rPr>
          <w:rFonts w:asciiTheme="majorHAnsi" w:hAnsiTheme="majorHAnsi" w:cs="Arial"/>
          <w:sz w:val="22"/>
          <w:szCs w:val="22"/>
        </w:rPr>
        <w:t xml:space="preserve"> challenges, and rapidly acquiring proficiency in </w:t>
      </w:r>
      <w:r w:rsidR="00B33014">
        <w:rPr>
          <w:rFonts w:asciiTheme="majorHAnsi" w:hAnsiTheme="majorHAnsi" w:cs="Arial"/>
          <w:sz w:val="22"/>
          <w:szCs w:val="22"/>
        </w:rPr>
        <w:t>the</w:t>
      </w:r>
      <w:r w:rsidRPr="006F7951">
        <w:rPr>
          <w:rFonts w:asciiTheme="majorHAnsi" w:hAnsiTheme="majorHAnsi" w:cs="Arial"/>
          <w:sz w:val="22"/>
          <w:szCs w:val="22"/>
        </w:rPr>
        <w:t xml:space="preserve"> technologies</w:t>
      </w:r>
      <w:r w:rsidR="00B33014">
        <w:rPr>
          <w:rFonts w:asciiTheme="majorHAnsi" w:hAnsiTheme="majorHAnsi" w:cs="Arial"/>
          <w:sz w:val="22"/>
          <w:szCs w:val="22"/>
        </w:rPr>
        <w:t xml:space="preserve"> our team employed</w:t>
      </w:r>
      <w:r w:rsidRPr="006F7951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C#, and Python underscores my adaptability to your tech stack and any future technologies </w:t>
      </w:r>
      <w:r w:rsidR="00025AD8">
        <w:rPr>
          <w:rFonts w:asciiTheme="majorHAnsi" w:hAnsiTheme="majorHAnsi" w:cstheme="majorHAnsi"/>
          <w:sz w:val="22"/>
          <w:szCs w:val="22"/>
        </w:rPr>
        <w:t>GoTo Technologies</w:t>
      </w:r>
      <w:r w:rsidR="00E67D32"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 xml:space="preserve">may employ. </w:t>
      </w:r>
      <w:r>
        <w:rPr>
          <w:rFonts w:asciiTheme="majorHAnsi" w:hAnsiTheme="majorHAnsi" w:cs="Arial"/>
          <w:sz w:val="22"/>
          <w:szCs w:val="22"/>
        </w:rPr>
        <w:t>Finally, I believe that my</w:t>
      </w:r>
      <w:r w:rsidRPr="005E7B42">
        <w:rPr>
          <w:rFonts w:asciiTheme="majorHAnsi" w:hAnsiTheme="majorHAnsi" w:cs="Arial"/>
          <w:sz w:val="22"/>
          <w:szCs w:val="22"/>
        </w:rPr>
        <w:t xml:space="preserve"> eagerness to learn and stay updated on emerging technologies further positions me as an ideal candidate for this role.</w:t>
      </w:r>
    </w:p>
    <w:p w14:paraId="1CB118E2" w14:textId="77777777" w:rsidR="004517AF" w:rsidRPr="009D5ABE" w:rsidRDefault="004517AF" w:rsidP="004517AF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1146A78" w14:textId="1F395CAE" w:rsidR="004517AF" w:rsidRDefault="004517AF" w:rsidP="004517AF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025AD8">
        <w:rPr>
          <w:rFonts w:asciiTheme="majorHAnsi" w:hAnsiTheme="majorHAnsi" w:cstheme="majorHAnsi"/>
          <w:sz w:val="22"/>
          <w:szCs w:val="22"/>
        </w:rPr>
        <w:t>GoTo Technologies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17456BAB" w14:textId="77777777" w:rsidR="004517AF" w:rsidRPr="009D5ABE" w:rsidRDefault="004517AF" w:rsidP="004517AF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5D402C1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1E7D482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35D03F84" w14:textId="77777777" w:rsidR="004517AF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11217EF4" w14:textId="77777777" w:rsidR="004517AF" w:rsidRPr="009D5ABE" w:rsidRDefault="004517AF" w:rsidP="004517AF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40BE4717" w:rsidR="00B97170" w:rsidRPr="00E67D32" w:rsidRDefault="004517AF" w:rsidP="00E67D3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E67D32" w:rsidSect="005A065A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B4AE4" w14:textId="77777777" w:rsidR="005A065A" w:rsidRDefault="005A065A" w:rsidP="00EE342F">
      <w:r>
        <w:separator/>
      </w:r>
    </w:p>
  </w:endnote>
  <w:endnote w:type="continuationSeparator" w:id="0">
    <w:p w14:paraId="0CF83BEB" w14:textId="77777777" w:rsidR="005A065A" w:rsidRDefault="005A065A" w:rsidP="00EE342F">
      <w:r>
        <w:continuationSeparator/>
      </w:r>
    </w:p>
  </w:endnote>
  <w:endnote w:type="continuationNotice" w:id="1">
    <w:p w14:paraId="0E6DBB07" w14:textId="77777777" w:rsidR="005A065A" w:rsidRDefault="005A0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8BCD" w14:textId="77777777" w:rsidR="005A065A" w:rsidRDefault="005A065A" w:rsidP="00EE342F">
      <w:r>
        <w:separator/>
      </w:r>
    </w:p>
  </w:footnote>
  <w:footnote w:type="continuationSeparator" w:id="0">
    <w:p w14:paraId="2FA12951" w14:textId="77777777" w:rsidR="005A065A" w:rsidRDefault="005A065A" w:rsidP="00EE342F">
      <w:r>
        <w:continuationSeparator/>
      </w:r>
    </w:p>
  </w:footnote>
  <w:footnote w:type="continuationNotice" w:id="1">
    <w:p w14:paraId="1C512CE0" w14:textId="77777777" w:rsidR="005A065A" w:rsidRDefault="005A06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25AD8"/>
    <w:rsid w:val="00033A9F"/>
    <w:rsid w:val="00041E2C"/>
    <w:rsid w:val="00054434"/>
    <w:rsid w:val="00072442"/>
    <w:rsid w:val="00081BE1"/>
    <w:rsid w:val="00090A7B"/>
    <w:rsid w:val="000A1D52"/>
    <w:rsid w:val="000B3269"/>
    <w:rsid w:val="000C2AC2"/>
    <w:rsid w:val="000C4487"/>
    <w:rsid w:val="000C76E7"/>
    <w:rsid w:val="000E6100"/>
    <w:rsid w:val="000F0A03"/>
    <w:rsid w:val="000F6DB8"/>
    <w:rsid w:val="00102776"/>
    <w:rsid w:val="00103972"/>
    <w:rsid w:val="00124671"/>
    <w:rsid w:val="0014592D"/>
    <w:rsid w:val="00162DFA"/>
    <w:rsid w:val="0018680F"/>
    <w:rsid w:val="00195E90"/>
    <w:rsid w:val="001B5280"/>
    <w:rsid w:val="001B538A"/>
    <w:rsid w:val="001D2789"/>
    <w:rsid w:val="001F39B8"/>
    <w:rsid w:val="001F5AFC"/>
    <w:rsid w:val="001F6111"/>
    <w:rsid w:val="00206705"/>
    <w:rsid w:val="00215BD4"/>
    <w:rsid w:val="00232FE0"/>
    <w:rsid w:val="002359CE"/>
    <w:rsid w:val="00240063"/>
    <w:rsid w:val="00251FD1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31AD"/>
    <w:rsid w:val="00327EC8"/>
    <w:rsid w:val="00331C2A"/>
    <w:rsid w:val="0034345A"/>
    <w:rsid w:val="003460F5"/>
    <w:rsid w:val="00350FB5"/>
    <w:rsid w:val="003A5E1D"/>
    <w:rsid w:val="003B0184"/>
    <w:rsid w:val="003C129B"/>
    <w:rsid w:val="003E5AE1"/>
    <w:rsid w:val="003F5E6D"/>
    <w:rsid w:val="00405C08"/>
    <w:rsid w:val="00406BD1"/>
    <w:rsid w:val="0040755F"/>
    <w:rsid w:val="00423BB2"/>
    <w:rsid w:val="004365B0"/>
    <w:rsid w:val="00437D77"/>
    <w:rsid w:val="004416D2"/>
    <w:rsid w:val="004517AF"/>
    <w:rsid w:val="00457DC0"/>
    <w:rsid w:val="00477C89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A065A"/>
    <w:rsid w:val="005D196F"/>
    <w:rsid w:val="005E7B42"/>
    <w:rsid w:val="005F2412"/>
    <w:rsid w:val="006101A0"/>
    <w:rsid w:val="0062455B"/>
    <w:rsid w:val="006369DE"/>
    <w:rsid w:val="00662116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A1DCF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46390"/>
    <w:rsid w:val="00951221"/>
    <w:rsid w:val="00951B55"/>
    <w:rsid w:val="00960517"/>
    <w:rsid w:val="00962769"/>
    <w:rsid w:val="0096623C"/>
    <w:rsid w:val="0097240D"/>
    <w:rsid w:val="009817C3"/>
    <w:rsid w:val="00986C9B"/>
    <w:rsid w:val="00990B92"/>
    <w:rsid w:val="009A747C"/>
    <w:rsid w:val="009A7611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6479C"/>
    <w:rsid w:val="00A64EEF"/>
    <w:rsid w:val="00A74998"/>
    <w:rsid w:val="00A861B5"/>
    <w:rsid w:val="00A97F16"/>
    <w:rsid w:val="00AA253E"/>
    <w:rsid w:val="00AC3ED6"/>
    <w:rsid w:val="00AC5D7E"/>
    <w:rsid w:val="00AD36D9"/>
    <w:rsid w:val="00AD632D"/>
    <w:rsid w:val="00AD7DCD"/>
    <w:rsid w:val="00AF06FA"/>
    <w:rsid w:val="00B16C83"/>
    <w:rsid w:val="00B300F3"/>
    <w:rsid w:val="00B33014"/>
    <w:rsid w:val="00B33E7F"/>
    <w:rsid w:val="00B363D3"/>
    <w:rsid w:val="00B44B8F"/>
    <w:rsid w:val="00B5185C"/>
    <w:rsid w:val="00B64A20"/>
    <w:rsid w:val="00B70DC0"/>
    <w:rsid w:val="00B922A9"/>
    <w:rsid w:val="00B97170"/>
    <w:rsid w:val="00BB21CB"/>
    <w:rsid w:val="00BB2A3E"/>
    <w:rsid w:val="00BB541E"/>
    <w:rsid w:val="00BB6AD5"/>
    <w:rsid w:val="00BD4813"/>
    <w:rsid w:val="00BD6E1C"/>
    <w:rsid w:val="00BF3866"/>
    <w:rsid w:val="00BF7BDD"/>
    <w:rsid w:val="00C32E2C"/>
    <w:rsid w:val="00C33CE6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6D5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5F5A"/>
    <w:rsid w:val="00E532D9"/>
    <w:rsid w:val="00E6714F"/>
    <w:rsid w:val="00E67D32"/>
    <w:rsid w:val="00E70BCA"/>
    <w:rsid w:val="00E75EFF"/>
    <w:rsid w:val="00E82A45"/>
    <w:rsid w:val="00E97CC2"/>
    <w:rsid w:val="00EA05BD"/>
    <w:rsid w:val="00EA7D24"/>
    <w:rsid w:val="00EC16DE"/>
    <w:rsid w:val="00EC7845"/>
    <w:rsid w:val="00EC7E89"/>
    <w:rsid w:val="00ED0B61"/>
    <w:rsid w:val="00ED3055"/>
    <w:rsid w:val="00ED7C66"/>
    <w:rsid w:val="00EE25D7"/>
    <w:rsid w:val="00EE342F"/>
    <w:rsid w:val="00EF0538"/>
    <w:rsid w:val="00EF7560"/>
    <w:rsid w:val="00F002B3"/>
    <w:rsid w:val="00F02543"/>
    <w:rsid w:val="00F0348C"/>
    <w:rsid w:val="00F264E1"/>
    <w:rsid w:val="00F41CF1"/>
    <w:rsid w:val="00F43C9F"/>
    <w:rsid w:val="00F44D94"/>
    <w:rsid w:val="00F4779C"/>
    <w:rsid w:val="00F56207"/>
    <w:rsid w:val="00F779AF"/>
    <w:rsid w:val="00F97D15"/>
    <w:rsid w:val="00FB75D2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4</cp:revision>
  <cp:lastPrinted>2024-01-26T04:48:00Z</cp:lastPrinted>
  <dcterms:created xsi:type="dcterms:W3CDTF">2024-01-26T04:47:00Z</dcterms:created>
  <dcterms:modified xsi:type="dcterms:W3CDTF">2024-01-26T04:49:00Z</dcterms:modified>
</cp:coreProperties>
</file>