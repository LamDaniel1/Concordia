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76DC" w14:textId="77777777" w:rsidR="00A9461E" w:rsidRPr="0018680F" w:rsidRDefault="00A9461E" w:rsidP="00A9461E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5BF58D11" w14:textId="77777777" w:rsidR="00A9461E" w:rsidRPr="009D5ABE" w:rsidRDefault="00A9461E" w:rsidP="00A9461E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631B963" w14:textId="77777777" w:rsidR="00A9461E" w:rsidRPr="009D5ABE" w:rsidRDefault="00A9461E" w:rsidP="00A9461E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6CA2009A" w14:textId="77777777" w:rsidR="00A9461E" w:rsidRPr="009D5ABE" w:rsidRDefault="00A9461E" w:rsidP="00A9461E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1DFDF4AE" w14:textId="77777777" w:rsidR="00A9461E" w:rsidRPr="006D6CE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Sunday, January 28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32A07DDF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2099280" w14:textId="52A74294" w:rsidR="00A9461E" w:rsidRDefault="00AF7923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F7923">
        <w:rPr>
          <w:rFonts w:asciiTheme="majorHAnsi" w:hAnsiTheme="majorHAnsi" w:cs="Arial"/>
          <w:sz w:val="22"/>
          <w:szCs w:val="22"/>
        </w:rPr>
        <w:t>Meghan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AF7923">
        <w:rPr>
          <w:rFonts w:asciiTheme="majorHAnsi" w:hAnsiTheme="majorHAnsi" w:cs="Arial"/>
          <w:sz w:val="22"/>
          <w:szCs w:val="22"/>
        </w:rPr>
        <w:t>Hastings</w:t>
      </w:r>
    </w:p>
    <w:p w14:paraId="54462512" w14:textId="3ED6D425" w:rsidR="00A9461E" w:rsidRPr="00662116" w:rsidRDefault="00AF7923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BroadSign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Canada Inc.</w:t>
      </w:r>
    </w:p>
    <w:p w14:paraId="2B73E2C4" w14:textId="27676F68" w:rsidR="00AF7923" w:rsidRDefault="00AF7923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F7923">
        <w:rPr>
          <w:rFonts w:asciiTheme="majorHAnsi" w:hAnsiTheme="majorHAnsi" w:cs="Arial"/>
          <w:sz w:val="22"/>
          <w:szCs w:val="22"/>
        </w:rPr>
        <w:t>1100 Boulevard Robert-Bourassa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AF7923">
        <w:rPr>
          <w:rFonts w:asciiTheme="majorHAnsi" w:hAnsiTheme="majorHAnsi" w:cs="Arial"/>
          <w:sz w:val="22"/>
          <w:szCs w:val="22"/>
        </w:rPr>
        <w:t>12th floor</w:t>
      </w:r>
    </w:p>
    <w:p w14:paraId="4F0F96D9" w14:textId="30C877C4" w:rsidR="00A9461E" w:rsidRDefault="00AF7923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F7923">
        <w:rPr>
          <w:rFonts w:asciiTheme="majorHAnsi" w:hAnsiTheme="majorHAnsi" w:cs="Arial"/>
          <w:sz w:val="22"/>
          <w:szCs w:val="22"/>
        </w:rPr>
        <w:t>Montreal</w:t>
      </w:r>
      <w:r w:rsidR="00A9461E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A9461E" w:rsidRPr="00CE4D5C">
        <w:rPr>
          <w:rFonts w:asciiTheme="majorHAnsi" w:hAnsiTheme="majorHAnsi" w:cs="Arial"/>
          <w:sz w:val="22"/>
          <w:szCs w:val="22"/>
        </w:rPr>
        <w:t>Québec</w:t>
      </w:r>
      <w:r w:rsidR="00A9461E">
        <w:rPr>
          <w:rFonts w:asciiTheme="majorHAnsi" w:hAnsiTheme="majorHAnsi" w:cs="Arial"/>
          <w:sz w:val="22"/>
          <w:szCs w:val="22"/>
        </w:rPr>
        <w:t xml:space="preserve"> </w:t>
      </w:r>
      <w:r w:rsidRPr="00AF7923">
        <w:rPr>
          <w:rFonts w:asciiTheme="majorHAnsi" w:hAnsiTheme="majorHAnsi" w:cs="Arial"/>
          <w:sz w:val="22"/>
          <w:szCs w:val="22"/>
        </w:rPr>
        <w:t>H3B 3A5</w:t>
      </w:r>
    </w:p>
    <w:p w14:paraId="241AE1FE" w14:textId="77777777" w:rsidR="00A9461E" w:rsidRPr="009D5AB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365C9AFA" w14:textId="78B399FA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AF7923">
        <w:rPr>
          <w:rFonts w:asciiTheme="majorHAnsi" w:hAnsiTheme="majorHAnsi" w:cs="Arial"/>
          <w:b/>
          <w:sz w:val="22"/>
          <w:szCs w:val="22"/>
        </w:rPr>
        <w:t xml:space="preserve">Software Developers C++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AF7923">
        <w:rPr>
          <w:rFonts w:asciiTheme="majorHAnsi" w:hAnsiTheme="majorHAnsi" w:cs="Arial"/>
          <w:b/>
          <w:sz w:val="22"/>
          <w:szCs w:val="22"/>
        </w:rPr>
        <w:t>BroadSign</w:t>
      </w:r>
      <w:proofErr w:type="spellEnd"/>
      <w:r w:rsidR="00AF7923">
        <w:rPr>
          <w:rFonts w:asciiTheme="majorHAnsi" w:hAnsiTheme="majorHAnsi" w:cs="Arial"/>
          <w:b/>
          <w:sz w:val="22"/>
          <w:szCs w:val="22"/>
        </w:rPr>
        <w:t xml:space="preserve"> Canada Inc</w:t>
      </w:r>
    </w:p>
    <w:p w14:paraId="19B22A29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6308295B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4B276651" w14:textId="0C48C918" w:rsidR="00A9461E" w:rsidRPr="009D5ABE" w:rsidRDefault="00AF7923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Dear Ms. Hastings</w:t>
      </w:r>
      <w:r w:rsidR="00A9461E">
        <w:rPr>
          <w:rFonts w:asciiTheme="majorHAnsi" w:hAnsiTheme="majorHAnsi" w:cs="Arial"/>
          <w:sz w:val="22"/>
          <w:szCs w:val="22"/>
        </w:rPr>
        <w:t>,</w:t>
      </w:r>
    </w:p>
    <w:p w14:paraId="418D1E99" w14:textId="77777777" w:rsidR="00A9461E" w:rsidRPr="009D5AB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DDBA002" w14:textId="19FD5FB0" w:rsidR="00A9461E" w:rsidRPr="009D5AB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AF7923">
        <w:rPr>
          <w:rFonts w:asciiTheme="majorHAnsi" w:hAnsiTheme="majorHAnsi" w:cs="Arial"/>
          <w:sz w:val="22"/>
          <w:szCs w:val="22"/>
        </w:rPr>
        <w:t xml:space="preserve">Software Developers C++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AF7923">
        <w:rPr>
          <w:rFonts w:asciiTheme="majorHAnsi" w:hAnsiTheme="majorHAnsi" w:cs="Arial"/>
          <w:sz w:val="22"/>
          <w:szCs w:val="22"/>
        </w:rPr>
        <w:t>BroadSign</w:t>
      </w:r>
      <w:proofErr w:type="spellEnd"/>
      <w:r w:rsidR="00AF7923">
        <w:rPr>
          <w:rFonts w:asciiTheme="majorHAnsi" w:hAnsiTheme="majorHAnsi" w:cs="Arial"/>
          <w:sz w:val="22"/>
          <w:szCs w:val="22"/>
        </w:rPr>
        <w:t xml:space="preserve"> Canada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4D96510E" w14:textId="77777777" w:rsidR="00A9461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AB0683F" w14:textId="0E518779" w:rsidR="00A9461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AF7923">
        <w:rPr>
          <w:rFonts w:asciiTheme="majorHAnsi" w:hAnsiTheme="majorHAnsi" w:cs="Arial"/>
          <w:sz w:val="22"/>
          <w:szCs w:val="22"/>
        </w:rPr>
        <w:t xml:space="preserve"> C++, OOP principles and Agile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these aspects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>
        <w:rPr>
          <w:rFonts w:asciiTheme="majorHAnsi" w:hAnsiTheme="majorHAnsi" w:cs="Arial"/>
          <w:sz w:val="22"/>
          <w:szCs w:val="22"/>
        </w:rPr>
        <w:t>TMDb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proofErr w:type="spellStart"/>
      <w:r w:rsidR="00AF7923">
        <w:rPr>
          <w:rFonts w:asciiTheme="majorHAnsi" w:hAnsiTheme="majorHAnsi" w:cstheme="majorHAnsi"/>
          <w:sz w:val="22"/>
          <w:szCs w:val="22"/>
        </w:rPr>
        <w:t>BroadSign</w:t>
      </w:r>
      <w:proofErr w:type="spellEnd"/>
      <w:r w:rsidR="00AF7923">
        <w:rPr>
          <w:rFonts w:asciiTheme="majorHAnsi" w:hAnsiTheme="majorHAnsi" w:cstheme="majorHAnsi"/>
          <w:sz w:val="22"/>
          <w:szCs w:val="22"/>
        </w:rPr>
        <w:t xml:space="preserve"> Canada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7C9BEA69" w14:textId="77777777" w:rsidR="00A9461E" w:rsidRPr="009D5AB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47CC0D3" w14:textId="66808BDF" w:rsidR="00A9461E" w:rsidRDefault="00A9461E" w:rsidP="00A9461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AF7923">
        <w:rPr>
          <w:rFonts w:asciiTheme="majorHAnsi" w:hAnsiTheme="majorHAnsi" w:cstheme="majorHAnsi"/>
          <w:sz w:val="22"/>
          <w:szCs w:val="22"/>
        </w:rPr>
        <w:t>BroadSign</w:t>
      </w:r>
      <w:proofErr w:type="spellEnd"/>
      <w:r w:rsidR="00AF7923">
        <w:rPr>
          <w:rFonts w:asciiTheme="majorHAnsi" w:hAnsiTheme="majorHAnsi" w:cstheme="majorHAnsi"/>
          <w:sz w:val="22"/>
          <w:szCs w:val="22"/>
        </w:rPr>
        <w:t xml:space="preserve"> Canada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0FE09BD" w14:textId="77777777" w:rsidR="00A9461E" w:rsidRPr="009D5ABE" w:rsidRDefault="00A9461E" w:rsidP="00A9461E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CC85C24" w14:textId="77777777" w:rsid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5D83D207" w14:textId="77777777" w:rsidR="00A9461E" w:rsidRPr="009D5AB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251D479D" w14:textId="77777777" w:rsid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6F51092E" w14:textId="77777777" w:rsidR="00A9461E" w:rsidRPr="009D5AB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7A1269F" w:rsidR="00B97170" w:rsidRP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A9461E" w:rsidSect="00BD1A34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ADD7" w14:textId="77777777" w:rsidR="00BD1A34" w:rsidRDefault="00BD1A34" w:rsidP="00EE342F">
      <w:r>
        <w:separator/>
      </w:r>
    </w:p>
  </w:endnote>
  <w:endnote w:type="continuationSeparator" w:id="0">
    <w:p w14:paraId="76346D75" w14:textId="77777777" w:rsidR="00BD1A34" w:rsidRDefault="00BD1A34" w:rsidP="00EE342F">
      <w:r>
        <w:continuationSeparator/>
      </w:r>
    </w:p>
  </w:endnote>
  <w:endnote w:type="continuationNotice" w:id="1">
    <w:p w14:paraId="5023DBC4" w14:textId="77777777" w:rsidR="00BD1A34" w:rsidRDefault="00BD1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238C" w14:textId="77777777" w:rsidR="00BD1A34" w:rsidRDefault="00BD1A34" w:rsidP="00EE342F">
      <w:r>
        <w:separator/>
      </w:r>
    </w:p>
  </w:footnote>
  <w:footnote w:type="continuationSeparator" w:id="0">
    <w:p w14:paraId="1333FF6F" w14:textId="77777777" w:rsidR="00BD1A34" w:rsidRDefault="00BD1A34" w:rsidP="00EE342F">
      <w:r>
        <w:continuationSeparator/>
      </w:r>
    </w:p>
  </w:footnote>
  <w:footnote w:type="continuationNotice" w:id="1">
    <w:p w14:paraId="0A1704A9" w14:textId="77777777" w:rsidR="00BD1A34" w:rsidRDefault="00BD1A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D4A9E"/>
    <w:rsid w:val="000E0577"/>
    <w:rsid w:val="000E6100"/>
    <w:rsid w:val="000F0A03"/>
    <w:rsid w:val="000F6DB8"/>
    <w:rsid w:val="00102776"/>
    <w:rsid w:val="001035B5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A5117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461E"/>
    <w:rsid w:val="00A97F16"/>
    <w:rsid w:val="00AA253E"/>
    <w:rsid w:val="00AC3ED6"/>
    <w:rsid w:val="00AC5D7E"/>
    <w:rsid w:val="00AD36D9"/>
    <w:rsid w:val="00AD632D"/>
    <w:rsid w:val="00AD7DCD"/>
    <w:rsid w:val="00AF06FA"/>
    <w:rsid w:val="00AF7923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1A34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2024-01-29T04:17:00Z</cp:lastPrinted>
  <dcterms:created xsi:type="dcterms:W3CDTF">2024-01-29T04:18:00Z</dcterms:created>
  <dcterms:modified xsi:type="dcterms:W3CDTF">2024-01-29T04:23:00Z</dcterms:modified>
</cp:coreProperties>
</file>